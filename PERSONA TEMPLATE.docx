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0024E" w14:textId="37458BC2" w:rsidR="00D9494A" w:rsidRDefault="00052FF0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>Lucinda Murphy</w:t>
      </w:r>
    </w:p>
    <w:p w14:paraId="25252169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1C2AEC" w:rsidRPr="001C2AEC" w14:paraId="1365A5AC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1C7F800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280D5B9E" wp14:editId="3E3DA332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-157480</wp:posOffset>
                  </wp:positionV>
                  <wp:extent cx="1823085" cy="1552575"/>
                  <wp:effectExtent l="0" t="0" r="5715" b="9525"/>
                  <wp:wrapNone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08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F5FF0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7FF05A64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2C8B739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2929DA2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5A2D8D8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14:paraId="7E7E19CD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3D916AB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8916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59AFE85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C7191CC" w14:textId="2732FBA8" w:rsidR="00975A3D" w:rsidRPr="00975A3D" w:rsidRDefault="00492495" w:rsidP="001C2AEC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 relax and find ways to unwind</w:t>
            </w:r>
            <w:r w:rsidRPr="00492495">
              <w:rPr>
                <w:b/>
                <w:bCs/>
                <w:color w:val="000000" w:themeColor="text1"/>
              </w:rPr>
              <w:t xml:space="preserve"> outside of study and work hours</w:t>
            </w: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br/>
            </w:r>
            <w:r w:rsidR="009A3F3B">
              <w:rPr>
                <w:color w:val="000000" w:themeColor="text1"/>
              </w:rPr>
              <w:t xml:space="preserve">Lucinda likes to play </w:t>
            </w:r>
            <w:r w:rsidR="00052FF0">
              <w:rPr>
                <w:color w:val="000000" w:themeColor="text1"/>
              </w:rPr>
              <w:t xml:space="preserve">digital </w:t>
            </w:r>
            <w:r w:rsidR="009A3F3B">
              <w:rPr>
                <w:color w:val="000000" w:themeColor="text1"/>
              </w:rPr>
              <w:t xml:space="preserve">video games </w:t>
            </w:r>
            <w:r>
              <w:rPr>
                <w:color w:val="000000" w:themeColor="text1"/>
              </w:rPr>
              <w:t>in her spare time.</w:t>
            </w:r>
            <w:r w:rsidR="009A3F3B">
              <w:rPr>
                <w:color w:val="000000" w:themeColor="text1"/>
              </w:rPr>
              <w:br/>
            </w:r>
            <w:r w:rsidR="009A3F3B">
              <w:rPr>
                <w:color w:val="000000" w:themeColor="text1"/>
              </w:rPr>
              <w:br/>
              <w:t xml:space="preserve">She enjoys drinking coffee alongside “cozy” </w:t>
            </w:r>
            <w:r w:rsidR="00052FF0">
              <w:rPr>
                <w:color w:val="000000" w:themeColor="text1"/>
              </w:rPr>
              <w:t xml:space="preserve">digital </w:t>
            </w:r>
            <w:r w:rsidR="009A3F3B">
              <w:rPr>
                <w:color w:val="000000" w:themeColor="text1"/>
              </w:rPr>
              <w:t>video games with bright visuals and cute animations.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BF3156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7789DA06" w14:textId="14DBEA6F" w:rsidR="00975A3D" w:rsidRPr="00975A3D" w:rsidRDefault="009A3F3B" w:rsidP="001C2AEC">
            <w:pPr>
              <w:rPr>
                <w:color w:val="000000" w:themeColor="text1"/>
              </w:rPr>
            </w:pPr>
            <w:r w:rsidRPr="00492495">
              <w:rPr>
                <w:b/>
                <w:bCs/>
                <w:color w:val="000000" w:themeColor="text1"/>
              </w:rPr>
              <w:t>Invested Interest</w:t>
            </w:r>
            <w:r w:rsidR="00971476">
              <w:rPr>
                <w:b/>
                <w:bCs/>
                <w:color w:val="000000" w:themeColor="text1"/>
              </w:rPr>
              <w:t xml:space="preserve"> and Retaining Interest</w:t>
            </w:r>
            <w:r w:rsidR="00B82ED5">
              <w:rPr>
                <w:color w:val="000000" w:themeColor="text1"/>
              </w:rPr>
              <w:br/>
            </w:r>
            <w:r w:rsidR="00B82ED5">
              <w:rPr>
                <w:color w:val="000000" w:themeColor="text1"/>
              </w:rPr>
              <w:br/>
              <w:t>Lucinda often starts a game, realizes she doesn’t like it, and then asks for a refund. This creates financial stress.</w:t>
            </w:r>
            <w:r w:rsidR="00971476">
              <w:rPr>
                <w:color w:val="000000" w:themeColor="text1"/>
              </w:rPr>
              <w:br/>
            </w:r>
            <w:r w:rsidR="00971476">
              <w:rPr>
                <w:color w:val="000000" w:themeColor="text1"/>
              </w:rPr>
              <w:br/>
            </w:r>
            <w:r w:rsidR="00971476">
              <w:rPr>
                <w:color w:val="000000" w:themeColor="text1"/>
              </w:rPr>
              <w:t>Some of the digital video games Lucinda purchases can be too lengthy to finish</w:t>
            </w:r>
            <w:r w:rsidR="00971476">
              <w:rPr>
                <w:color w:val="000000" w:themeColor="text1"/>
              </w:rPr>
              <w:t>, making her prone to</w:t>
            </w:r>
            <w:r w:rsidR="00971476">
              <w:rPr>
                <w:color w:val="000000" w:themeColor="text1"/>
              </w:rPr>
              <w:t xml:space="preserve"> los</w:t>
            </w:r>
            <w:r w:rsidR="00971476">
              <w:rPr>
                <w:color w:val="000000" w:themeColor="text1"/>
              </w:rPr>
              <w:t>ing</w:t>
            </w:r>
            <w:r w:rsidR="00971476">
              <w:rPr>
                <w:color w:val="000000" w:themeColor="text1"/>
              </w:rPr>
              <w:t xml:space="preserve"> interest, moving onto another game.</w:t>
            </w:r>
          </w:p>
        </w:tc>
      </w:tr>
      <w:tr w:rsidR="00975A3D" w:rsidRPr="001C2AEC" w14:paraId="57880FD0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6B0D6F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0933A79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1DAFED0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124AB0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6C175E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6D4A9E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1EB87311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19D37E40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19F0F0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E0F643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F847D6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8CCAA9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294B5FC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523065B" w14:textId="74AF63DA" w:rsidR="00975A3D" w:rsidRPr="001C2AEC" w:rsidRDefault="00052FF0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“Waste your money and you’re only out of money, but waste your time and you’ve lost a part of your life” – Michael </w:t>
            </w:r>
            <w:proofErr w:type="spellStart"/>
            <w:r>
              <w:rPr>
                <w:b/>
                <w:color w:val="000000" w:themeColor="text1"/>
              </w:rPr>
              <w:t>Lebeouf</w:t>
            </w:r>
            <w:proofErr w:type="spellEnd"/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BB786D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ABD696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F82940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F76909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7D4C38F5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E165DEF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B1E8E6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E4A444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2298A5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EAC267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2D842AB3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03219C5" w14:textId="26D55137" w:rsidR="00975A3D" w:rsidRPr="001C2AEC" w:rsidRDefault="00322DC5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Lucinda</w:t>
            </w:r>
            <w:r w:rsidR="00052FF0">
              <w:rPr>
                <w:noProof/>
                <w:color w:val="000000" w:themeColor="text1"/>
              </w:rPr>
              <w:t xml:space="preserve"> Murphy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D1383B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0AFF12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8C2FC1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B4E14E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14:paraId="03E07FF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266CD99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7CEA45BD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428257B9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D6C3BFC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5C45FBFA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5F9BB03D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699C78C" w14:textId="1EE541EB" w:rsidR="00975A3D" w:rsidRPr="001C2AEC" w:rsidRDefault="00322DC5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22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489352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EC802B5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A1CE42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21694C2A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14:paraId="1FAD50F0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2C4EAD9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7728D1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509C0B77" w14:textId="3E6B1368" w:rsidR="00975A3D" w:rsidRPr="00975A3D" w:rsidRDefault="009A3F3B" w:rsidP="00975A3D">
            <w:pPr>
              <w:rPr>
                <w:color w:val="000000" w:themeColor="text1"/>
              </w:rPr>
            </w:pPr>
            <w:r w:rsidRPr="00492495">
              <w:rPr>
                <w:b/>
                <w:bCs/>
                <w:color w:val="000000" w:themeColor="text1"/>
              </w:rPr>
              <w:t>Money and Time</w:t>
            </w:r>
            <w:r w:rsidRPr="00492495"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t xml:space="preserve">Due to part time work and a minimal student allowance, Lucinda cannot afford to purchase </w:t>
            </w:r>
            <w:r w:rsidR="00052FF0">
              <w:rPr>
                <w:color w:val="000000" w:themeColor="text1"/>
              </w:rPr>
              <w:t xml:space="preserve">digital </w:t>
            </w:r>
            <w:r>
              <w:rPr>
                <w:color w:val="000000" w:themeColor="text1"/>
              </w:rPr>
              <w:t xml:space="preserve">video games </w:t>
            </w:r>
            <w:r w:rsidR="00052FF0">
              <w:rPr>
                <w:color w:val="000000" w:themeColor="text1"/>
              </w:rPr>
              <w:t>regularly and</w:t>
            </w:r>
            <w:r>
              <w:rPr>
                <w:color w:val="000000" w:themeColor="text1"/>
              </w:rPr>
              <w:t xml:space="preserve"> needs to be careful when purchasing.</w:t>
            </w:r>
            <w:r w:rsidR="00B82ED5">
              <w:rPr>
                <w:color w:val="000000" w:themeColor="text1"/>
              </w:rPr>
              <w:br/>
            </w:r>
            <w:r w:rsidR="00B82ED5">
              <w:rPr>
                <w:color w:val="000000" w:themeColor="text1"/>
              </w:rPr>
              <w:br/>
            </w:r>
            <w:r w:rsidR="00322DC5">
              <w:rPr>
                <w:color w:val="000000" w:themeColor="text1"/>
              </w:rPr>
              <w:t xml:space="preserve">Due to full time study and part time work, Lucinda doesn’t have a lot of time to sit down and play </w:t>
            </w:r>
            <w:r w:rsidR="00052FF0">
              <w:rPr>
                <w:color w:val="000000" w:themeColor="text1"/>
              </w:rPr>
              <w:t xml:space="preserve">digital </w:t>
            </w:r>
            <w:r w:rsidR="00322DC5">
              <w:rPr>
                <w:color w:val="000000" w:themeColor="text1"/>
              </w:rPr>
              <w:t>video games as much as she would like.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D70B91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879473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75A3D" w:rsidRPr="001C2AEC" w14:paraId="2461621A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706BFC2" w14:textId="36A2C2BB" w:rsidR="00975A3D" w:rsidRPr="001C2AEC" w:rsidRDefault="00322DC5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8F754A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376BEE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D86FEB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EE64E9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53C725A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6FD4D39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E884C0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DD8F3C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0D916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E8F1FE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75A3D" w:rsidRPr="001C2AEC" w14:paraId="343ADE9F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9FC3796" w14:textId="1B3EDD03" w:rsidR="00975A3D" w:rsidRPr="001C2AEC" w:rsidRDefault="00322DC5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Auckland, New Zealan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BED26A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3F067C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8C9FD0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7FDF20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1FBE72F2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17B38B3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F3B1B0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989640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CFB4F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95E3FB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14:paraId="2B5FB94E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84C7B3D" w14:textId="66824764" w:rsidR="00975A3D" w:rsidRPr="001C2AEC" w:rsidRDefault="00322DC5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Barista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920BE6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8348CA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305588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F214BA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2DC9E943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254C04D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862111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536149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BFD28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7FC1BF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14:paraId="703D7F9C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60685F5" w14:textId="23E6F762" w:rsidR="00975A3D" w:rsidRPr="001C2AEC" w:rsidRDefault="00322DC5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Front of House Assistant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34DE0F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DBB6EB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A9260C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4C97A26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A7F738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255871A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62C94A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74F00C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CDE327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3435E2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14:paraId="5A0A7798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67FE3D4" w14:textId="3F062CF4" w:rsidR="00975A3D" w:rsidRPr="001C2AEC" w:rsidRDefault="00322DC5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Tertiary – Currently Studying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354081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9C65C0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9C548F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408C1B9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24FF2988" w14:textId="77777777" w:rsidTr="0049249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E9AEDF7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vAlign w:val="center"/>
          </w:tcPr>
          <w:p w14:paraId="78A7FE3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FD0438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53BB205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CD5112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  <w:tr w:rsidR="00492495" w:rsidRPr="001C2AEC" w14:paraId="75D1F320" w14:textId="77777777" w:rsidTr="00971476">
        <w:trPr>
          <w:trHeight w:val="288"/>
        </w:trPr>
        <w:tc>
          <w:tcPr>
            <w:tcW w:w="4512" w:type="dxa"/>
            <w:gridSpan w:val="2"/>
            <w:shd w:val="clear" w:color="auto" w:fill="auto"/>
            <w:vAlign w:val="center"/>
          </w:tcPr>
          <w:p w14:paraId="7FD79399" w14:textId="77777777" w:rsidR="00492495" w:rsidRPr="001C2AEC" w:rsidRDefault="00492495" w:rsidP="00975A3D">
            <w:pPr>
              <w:rPr>
                <w:b/>
                <w:noProof/>
                <w:color w:val="000000" w:themeColor="text1"/>
              </w:rPr>
            </w:pPr>
          </w:p>
        </w:tc>
        <w:tc>
          <w:tcPr>
            <w:tcW w:w="436" w:type="dxa"/>
            <w:tcBorders>
              <w:bottom w:val="nil"/>
            </w:tcBorders>
            <w:shd w:val="clear" w:color="auto" w:fill="auto"/>
            <w:vAlign w:val="center"/>
          </w:tcPr>
          <w:p w14:paraId="0C4649B3" w14:textId="77777777" w:rsidR="00492495" w:rsidRPr="001C2AEC" w:rsidRDefault="00492495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14:paraId="7F8607E7" w14:textId="77777777" w:rsidR="00492495" w:rsidRPr="001C2AEC" w:rsidRDefault="00492495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tcBorders>
              <w:bottom w:val="nil"/>
            </w:tcBorders>
            <w:shd w:val="clear" w:color="auto" w:fill="auto"/>
            <w:vAlign w:val="center"/>
          </w:tcPr>
          <w:p w14:paraId="53EA2BBE" w14:textId="77777777" w:rsidR="00492495" w:rsidRPr="001C2AEC" w:rsidRDefault="00492495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14:paraId="599CF78E" w14:textId="77777777" w:rsidR="00492495" w:rsidRDefault="00492495" w:rsidP="00975A3D">
            <w:pPr>
              <w:rPr>
                <w:b/>
                <w:color w:val="000000" w:themeColor="text1"/>
              </w:rPr>
            </w:pPr>
          </w:p>
        </w:tc>
      </w:tr>
    </w:tbl>
    <w:p w14:paraId="6BE91AA0" w14:textId="77777777" w:rsidR="00560932" w:rsidRDefault="00560932" w:rsidP="00D4300C">
      <w:pPr>
        <w:rPr>
          <w:noProof/>
        </w:rPr>
        <w:sectPr w:rsidR="00560932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68AF4C41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EBE3C" w14:textId="77777777" w:rsidR="00384556" w:rsidRDefault="00384556" w:rsidP="00D4300C">
      <w:r>
        <w:separator/>
      </w:r>
    </w:p>
  </w:endnote>
  <w:endnote w:type="continuationSeparator" w:id="0">
    <w:p w14:paraId="6F3DBFC1" w14:textId="77777777" w:rsidR="00384556" w:rsidRDefault="00384556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Content>
      <w:p w14:paraId="727B4518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16971C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D60B0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DD0E5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716E5" w14:textId="77777777" w:rsidR="00384556" w:rsidRDefault="00384556" w:rsidP="00D4300C">
      <w:r>
        <w:separator/>
      </w:r>
    </w:p>
  </w:footnote>
  <w:footnote w:type="continuationSeparator" w:id="0">
    <w:p w14:paraId="467E8616" w14:textId="77777777" w:rsidR="00384556" w:rsidRDefault="00384556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DE12C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CA1AA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63CA4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890010">
    <w:abstractNumId w:val="9"/>
  </w:num>
  <w:num w:numId="2" w16cid:durableId="1573613289">
    <w:abstractNumId w:val="8"/>
  </w:num>
  <w:num w:numId="3" w16cid:durableId="1882864765">
    <w:abstractNumId w:val="7"/>
  </w:num>
  <w:num w:numId="4" w16cid:durableId="1332948262">
    <w:abstractNumId w:val="6"/>
  </w:num>
  <w:num w:numId="5" w16cid:durableId="727609432">
    <w:abstractNumId w:val="5"/>
  </w:num>
  <w:num w:numId="6" w16cid:durableId="1663965868">
    <w:abstractNumId w:val="4"/>
  </w:num>
  <w:num w:numId="7" w16cid:durableId="176771179">
    <w:abstractNumId w:val="3"/>
  </w:num>
  <w:num w:numId="8" w16cid:durableId="1697387198">
    <w:abstractNumId w:val="2"/>
  </w:num>
  <w:num w:numId="9" w16cid:durableId="118190713">
    <w:abstractNumId w:val="1"/>
  </w:num>
  <w:num w:numId="10" w16cid:durableId="855536818">
    <w:abstractNumId w:val="0"/>
  </w:num>
  <w:num w:numId="11" w16cid:durableId="855997028">
    <w:abstractNumId w:val="19"/>
  </w:num>
  <w:num w:numId="12" w16cid:durableId="2114788262">
    <w:abstractNumId w:val="28"/>
  </w:num>
  <w:num w:numId="13" w16cid:durableId="1914389326">
    <w:abstractNumId w:val="27"/>
  </w:num>
  <w:num w:numId="14" w16cid:durableId="521406787">
    <w:abstractNumId w:val="17"/>
  </w:num>
  <w:num w:numId="15" w16cid:durableId="1171214621">
    <w:abstractNumId w:val="14"/>
  </w:num>
  <w:num w:numId="16" w16cid:durableId="1094206870">
    <w:abstractNumId w:val="18"/>
  </w:num>
  <w:num w:numId="17" w16cid:durableId="56755420">
    <w:abstractNumId w:val="24"/>
  </w:num>
  <w:num w:numId="18" w16cid:durableId="604387645">
    <w:abstractNumId w:val="23"/>
  </w:num>
  <w:num w:numId="19" w16cid:durableId="908541538">
    <w:abstractNumId w:val="11"/>
  </w:num>
  <w:num w:numId="20" w16cid:durableId="800421190">
    <w:abstractNumId w:val="12"/>
  </w:num>
  <w:num w:numId="21" w16cid:durableId="212817315">
    <w:abstractNumId w:val="20"/>
  </w:num>
  <w:num w:numId="22" w16cid:durableId="335887257">
    <w:abstractNumId w:val="15"/>
  </w:num>
  <w:num w:numId="23" w16cid:durableId="440998006">
    <w:abstractNumId w:val="13"/>
  </w:num>
  <w:num w:numId="24" w16cid:durableId="109471130">
    <w:abstractNumId w:val="10"/>
  </w:num>
  <w:num w:numId="25" w16cid:durableId="1312710434">
    <w:abstractNumId w:val="21"/>
  </w:num>
  <w:num w:numId="26" w16cid:durableId="1351108379">
    <w:abstractNumId w:val="22"/>
  </w:num>
  <w:num w:numId="27" w16cid:durableId="444346195">
    <w:abstractNumId w:val="26"/>
  </w:num>
  <w:num w:numId="28" w16cid:durableId="657533440">
    <w:abstractNumId w:val="29"/>
  </w:num>
  <w:num w:numId="29" w16cid:durableId="1079595452">
    <w:abstractNumId w:val="16"/>
  </w:num>
  <w:num w:numId="30" w16cid:durableId="18411136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2FF0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00D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22DC5"/>
    <w:rsid w:val="00341A03"/>
    <w:rsid w:val="00343CF7"/>
    <w:rsid w:val="0036274A"/>
    <w:rsid w:val="0036595F"/>
    <w:rsid w:val="003758D7"/>
    <w:rsid w:val="00376B04"/>
    <w:rsid w:val="00384556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495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1476"/>
    <w:rsid w:val="00975A3D"/>
    <w:rsid w:val="00976532"/>
    <w:rsid w:val="00982B8C"/>
    <w:rsid w:val="009920A2"/>
    <w:rsid w:val="009A3F3B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2ED5"/>
    <w:rsid w:val="00B8500C"/>
    <w:rsid w:val="00B850F5"/>
    <w:rsid w:val="00BA1CA5"/>
    <w:rsid w:val="00BB51A1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5EA1E3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1195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Gugich Lorien Ellen</cp:lastModifiedBy>
  <cp:revision>2</cp:revision>
  <cp:lastPrinted>2018-04-15T17:50:00Z</cp:lastPrinted>
  <dcterms:created xsi:type="dcterms:W3CDTF">2025-03-04T21:24:00Z</dcterms:created>
  <dcterms:modified xsi:type="dcterms:W3CDTF">2025-03-04T21:24:00Z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