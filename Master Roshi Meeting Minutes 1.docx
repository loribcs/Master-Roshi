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Content>
              <w:p w14:paraId="6A2C30AE" w14:textId="77777777" w:rsidR="00D62E01" w:rsidRPr="000547C0" w:rsidRDefault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Content>
              <w:p w14:paraId="3C5464D8" w14:textId="77777777" w:rsidR="00D62E01" w:rsidRPr="000547C0" w:rsidRDefault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Content>
              <w:p w14:paraId="0CAD7FF3" w14:textId="77777777" w:rsidR="002B2D13" w:rsidRPr="000547C0" w:rsidRDefault="00D62E01" w:rsidP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03992C55" w:rsidR="002B2D13" w:rsidRPr="000547C0" w:rsidRDefault="00F72D5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Mr. Loopy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2C2D32B" w:rsidR="002B2D13" w:rsidRPr="000547C0" w:rsidRDefault="00201E9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Master Roshi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777777" w:rsidR="002B2D13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23616883"/>
                <w:placeholder>
                  <w:docPart w:val="531D4EDA5A894EFCBF25FAA751767A7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note taker here</w:t>
                </w:r>
              </w:sdtContent>
            </w:sdt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695CAA9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attendees here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1585D7F" w:rsidR="00212D56" w:rsidRPr="000547C0" w:rsidRDefault="00F72D5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None absent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D297C95" w:rsidR="000547C0" w:rsidRPr="000547C0" w:rsidRDefault="00201E9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Stakeholder</w:t>
            </w:r>
            <w:proofErr w:type="gramEnd"/>
            <w:r>
              <w:rPr>
                <w:rFonts w:cstheme="minorHAnsi"/>
              </w:rPr>
              <w:t xml:space="preserve"> register formation</w:t>
            </w:r>
          </w:p>
          <w:p w14:paraId="31C07CBF" w14:textId="48A1B3D0" w:rsidR="000547C0" w:rsidRDefault="00182E5B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Begin design work</w:t>
            </w:r>
          </w:p>
          <w:p w14:paraId="2EDE499F" w14:textId="7421E818" w:rsidR="00201E95" w:rsidRPr="000547C0" w:rsidRDefault="00201E9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24A8AB43" w:rsidR="002B2D13" w:rsidRPr="000547C0" w:rsidRDefault="00201E95">
            <w:pPr>
              <w:rPr>
                <w:rFonts w:cstheme="minorHAnsi"/>
              </w:rPr>
            </w:pPr>
            <w:proofErr w:type="gramStart"/>
            <w:r w:rsidRPr="00201E95">
              <w:rPr>
                <w:rFonts w:cstheme="minorHAnsi"/>
              </w:rPr>
              <w:t>Stakeholder</w:t>
            </w:r>
            <w:proofErr w:type="gramEnd"/>
            <w:r w:rsidRPr="00201E95">
              <w:rPr>
                <w:rFonts w:cstheme="minorHAnsi"/>
              </w:rPr>
              <w:t xml:space="preserve"> register formation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7777777" w:rsidR="002B2D13" w:rsidRPr="000547C0" w:rsidRDefault="0000000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93DAE63784FD4FECB77146561E7BAED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23860150" w:rsidR="002B2D13" w:rsidRPr="000547C0" w:rsidRDefault="00201E95">
      <w:pPr>
        <w:rPr>
          <w:rFonts w:cstheme="minorHAnsi"/>
        </w:rPr>
      </w:pPr>
      <w:r>
        <w:rPr>
          <w:rFonts w:cstheme="minorHAnsi"/>
        </w:rPr>
        <w:t xml:space="preserve">Discuss the hierarchy and responsibilities of each </w:t>
      </w:r>
      <w:r w:rsidR="00F72D53">
        <w:rPr>
          <w:rFonts w:cstheme="minorHAnsi"/>
        </w:rPr>
        <w:t xml:space="preserve">proposed </w:t>
      </w:r>
      <w:r>
        <w:rPr>
          <w:rFonts w:cstheme="minorHAnsi"/>
        </w:rPr>
        <w:t>stakeholder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Content>
        <w:p w14:paraId="1FE99652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5E55450" w:rsidR="002B2D13" w:rsidRPr="000547C0" w:rsidRDefault="00F72D5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Stakeholders</w:t>
            </w:r>
          </w:p>
        </w:tc>
        <w:tc>
          <w:tcPr>
            <w:tcW w:w="3060" w:type="dxa"/>
          </w:tcPr>
          <w:p w14:paraId="06BF676B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53314519"/>
                <w:placeholder>
                  <w:docPart w:val="AED49F8CF3E945BC935C7A64B9C3F47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77EF2373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57855488"/>
                <w:placeholder>
                  <w:docPart w:val="4248DFA4C9C34A9AA2EA187865066F9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74463000"/>
                <w:placeholder>
                  <w:docPart w:val="03F030CB40FA424CBBA742F9B0CE11EC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7777777" w:rsidR="00D62E01" w:rsidRPr="000547C0" w:rsidRDefault="00000000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0950308"/>
                <w:placeholder>
                  <w:docPart w:val="7C5513B57B4847C581F647D18F293CA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7777777" w:rsidR="00D62E01" w:rsidRPr="000547C0" w:rsidRDefault="00000000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72357552"/>
                <w:placeholder>
                  <w:docPart w:val="1191D00890F547AF9B960B581C8BFC7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Content>
        <w:p w14:paraId="03E23481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Content>
        <w:p w14:paraId="125E3B16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D1FAAC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9058861"/>
                <w:placeholder>
                  <w:docPart w:val="1E0745ED4F6B41C2B78E418067DBCB73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7EDEB6A9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25691745"/>
                <w:placeholder>
                  <w:docPart w:val="00D6A885C6A44E11AB521E893DD9BD4C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11261B6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92043662"/>
                <w:placeholder>
                  <w:docPart w:val="AFF40DFDF4DB4AAFA323F91FFFFAE19B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7777777" w:rsidR="00D62E01" w:rsidRPr="000547C0" w:rsidRDefault="00000000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7673507"/>
                <w:placeholder>
                  <w:docPart w:val="DE3E9C545E724810BC5CBC4A87DE83DB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7777777" w:rsidR="00D62E01" w:rsidRPr="000547C0" w:rsidRDefault="00000000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2805837"/>
                <w:placeholder>
                  <w:docPart w:val="12C9C677E7E24448AE35B9F543B97C7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840FF51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8F98F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80834151"/>
                <w:placeholder>
                  <w:docPart w:val="DD57A60C8B14401A9D9F91F475037F7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7053139"/>
                <w:placeholder>
                  <w:docPart w:val="73C6D07DDEFE4CCBADFE5485D6F9FCB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6521943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9FE76C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9308141"/>
                <w:placeholder>
                  <w:docPart w:val="027C45BBC995493FBA6509A012031471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92125055"/>
                <w:placeholder>
                  <w:docPart w:val="ABAE1ED33D57420D967390EE80E414E8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5D3CC971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008DCCE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7479912"/>
                <w:placeholder>
                  <w:docPart w:val="72402A0CE0B74396A00630C6220A2A9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E9FEC" w14:textId="77777777" w:rsidR="003661AD" w:rsidRDefault="003661AD">
      <w:pPr>
        <w:spacing w:before="0" w:after="0"/>
      </w:pPr>
      <w:r>
        <w:separator/>
      </w:r>
    </w:p>
  </w:endnote>
  <w:endnote w:type="continuationSeparator" w:id="0">
    <w:p w14:paraId="748FF072" w14:textId="77777777" w:rsidR="003661AD" w:rsidRDefault="003661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1ADFA" w14:textId="77777777" w:rsidR="003661AD" w:rsidRDefault="003661AD">
      <w:pPr>
        <w:spacing w:before="0" w:after="0"/>
      </w:pPr>
      <w:r>
        <w:separator/>
      </w:r>
    </w:p>
  </w:footnote>
  <w:footnote w:type="continuationSeparator" w:id="0">
    <w:p w14:paraId="403E04C8" w14:textId="77777777" w:rsidR="003661AD" w:rsidRDefault="003661A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9625806">
    <w:abstractNumId w:val="3"/>
  </w:num>
  <w:num w:numId="2" w16cid:durableId="1672947824">
    <w:abstractNumId w:val="4"/>
  </w:num>
  <w:num w:numId="3" w16cid:durableId="2006935295">
    <w:abstractNumId w:val="1"/>
  </w:num>
  <w:num w:numId="4" w16cid:durableId="131675320">
    <w:abstractNumId w:val="0"/>
  </w:num>
  <w:num w:numId="5" w16cid:durableId="774374326">
    <w:abstractNumId w:val="1"/>
    <w:lvlOverride w:ilvl="0">
      <w:startOverride w:val="1"/>
    </w:lvlOverride>
  </w:num>
  <w:num w:numId="6" w16cid:durableId="1502892614">
    <w:abstractNumId w:val="1"/>
    <w:lvlOverride w:ilvl="0">
      <w:startOverride w:val="1"/>
    </w:lvlOverride>
  </w:num>
  <w:num w:numId="7" w16cid:durableId="1800956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82E5B"/>
    <w:rsid w:val="001C4533"/>
    <w:rsid w:val="001E0877"/>
    <w:rsid w:val="0020000C"/>
    <w:rsid w:val="00201E95"/>
    <w:rsid w:val="00212D56"/>
    <w:rsid w:val="002B2D13"/>
    <w:rsid w:val="0034721D"/>
    <w:rsid w:val="003661AD"/>
    <w:rsid w:val="003D5BF7"/>
    <w:rsid w:val="003D5D47"/>
    <w:rsid w:val="003F257D"/>
    <w:rsid w:val="004F7189"/>
    <w:rsid w:val="005A7328"/>
    <w:rsid w:val="005F5F24"/>
    <w:rsid w:val="006344A8"/>
    <w:rsid w:val="006C2459"/>
    <w:rsid w:val="006D606F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0F7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6D606F"/>
    <w:rsid w:val="00936A47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273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Gugich Lorien Ellen</cp:lastModifiedBy>
  <cp:revision>4</cp:revision>
  <dcterms:created xsi:type="dcterms:W3CDTF">2025-02-25T01:09:00Z</dcterms:created>
  <dcterms:modified xsi:type="dcterms:W3CDTF">2025-02-25T21:12:00Z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