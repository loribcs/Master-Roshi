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0DEE4BD6" w:rsidR="002B2D13" w:rsidRPr="000547C0" w:rsidRDefault="000A4D69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Master Roshi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5C8D3DFF" w:rsidR="002B2D13" w:rsidRPr="000547C0" w:rsidRDefault="005D4ECA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31330D0E" w:rsidR="002B2D13" w:rsidRPr="000547C0" w:rsidRDefault="00763E54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Chloe Cawood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52687182" w:rsidR="00212D56" w:rsidRPr="000547C0" w:rsidRDefault="000A4D69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Lorien</w:t>
            </w:r>
            <w:r w:rsidR="00FA429D">
              <w:rPr>
                <w:rFonts w:cstheme="minorHAnsi"/>
              </w:rPr>
              <w:t xml:space="preserve"> </w:t>
            </w:r>
            <w:proofErr w:type="spellStart"/>
            <w:r w:rsidR="00FA429D">
              <w:rPr>
                <w:rFonts w:cstheme="minorHAnsi"/>
              </w:rPr>
              <w:t>Gugich</w:t>
            </w:r>
            <w:proofErr w:type="spellEnd"/>
            <w:r>
              <w:rPr>
                <w:rFonts w:cstheme="minorHAnsi"/>
              </w:rPr>
              <w:t>, Althea</w:t>
            </w:r>
            <w:r w:rsidR="00EB672F">
              <w:rPr>
                <w:rFonts w:cstheme="minorHAnsi"/>
              </w:rPr>
              <w:t xml:space="preserve"> </w:t>
            </w:r>
            <w:proofErr w:type="spellStart"/>
            <w:r w:rsidR="00EB672F">
              <w:rPr>
                <w:rFonts w:cstheme="minorHAnsi"/>
              </w:rPr>
              <w:t>Lagudas</w:t>
            </w:r>
            <w:proofErr w:type="spellEnd"/>
            <w:r>
              <w:rPr>
                <w:rFonts w:cstheme="minorHAnsi"/>
              </w:rPr>
              <w:t>, Chloe</w:t>
            </w:r>
            <w:r w:rsidR="00EB672F">
              <w:rPr>
                <w:rFonts w:cstheme="minorHAnsi"/>
              </w:rPr>
              <w:t xml:space="preserve"> Cawood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10C0CC9F" w:rsidR="00212D56" w:rsidRPr="000547C0" w:rsidRDefault="005D4ECA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13E268B6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14E4BE86" w:rsidR="000547C0" w:rsidRPr="000547C0" w:rsidRDefault="00233C54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Completion of the stakeholder register</w:t>
            </w:r>
          </w:p>
          <w:p w14:paraId="24604E31" w14:textId="651BF0BE" w:rsidR="00895047" w:rsidRDefault="008D6EDF" w:rsidP="00895047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Develop</w:t>
            </w:r>
            <w:r w:rsidR="006E2B0C">
              <w:rPr>
                <w:rFonts w:cstheme="minorHAnsi"/>
              </w:rPr>
              <w:t>ment</w:t>
            </w:r>
            <w:r>
              <w:rPr>
                <w:rFonts w:cstheme="minorHAnsi"/>
              </w:rPr>
              <w:t xml:space="preserve"> </w:t>
            </w:r>
            <w:r w:rsidR="006E2B0C">
              <w:rPr>
                <w:rFonts w:cstheme="minorHAnsi"/>
              </w:rPr>
              <w:t xml:space="preserve">of </w:t>
            </w:r>
            <w:r>
              <w:rPr>
                <w:rFonts w:cstheme="minorHAnsi"/>
              </w:rPr>
              <w:t>consumer personas</w:t>
            </w:r>
          </w:p>
          <w:p w14:paraId="2EDE499F" w14:textId="31844477" w:rsidR="000547C0" w:rsidRPr="000547C0" w:rsidRDefault="006E2B0C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Review and dissection of personas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3770A1D7" w:rsidR="002B2D13" w:rsidRPr="000547C0" w:rsidRDefault="00CE38D5">
            <w:pPr>
              <w:rPr>
                <w:rFonts w:cstheme="minorHAnsi"/>
              </w:rPr>
            </w:pPr>
            <w:r>
              <w:rPr>
                <w:rFonts w:cstheme="minorHAnsi"/>
              </w:rPr>
              <w:t>Completion of the stakeholder register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3CAAFEA5" w:rsidR="002B2D13" w:rsidRPr="000547C0" w:rsidRDefault="00FE50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Lorien </w:t>
            </w:r>
            <w:proofErr w:type="spellStart"/>
            <w:r>
              <w:rPr>
                <w:rFonts w:cstheme="minorHAnsi"/>
              </w:rPr>
              <w:t>Gugich</w:t>
            </w:r>
            <w:proofErr w:type="spellEnd"/>
          </w:p>
        </w:tc>
      </w:tr>
    </w:tbl>
    <w:p w14:paraId="40016560" w14:textId="39702F60" w:rsidR="002B2D13" w:rsidRPr="000547C0" w:rsidRDefault="00000000" w:rsidP="007B0DA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AC0F7DD2177442F0A42322D6C02E501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  <w:r w:rsidR="007B0DA1">
        <w:rPr>
          <w:rFonts w:cstheme="minorHAnsi"/>
        </w:rPr>
        <w:t xml:space="preserve">    </w:t>
      </w:r>
      <w:r w:rsidR="000D7F8E" w:rsidRPr="007B0DA1">
        <w:rPr>
          <w:rFonts w:cstheme="minorHAnsi"/>
          <w:b w:val="0"/>
          <w:bCs/>
        </w:rPr>
        <w:t xml:space="preserve">Review the provided </w:t>
      </w:r>
      <w:r w:rsidR="00CE78A2" w:rsidRPr="007B0DA1">
        <w:rPr>
          <w:rFonts w:cstheme="minorHAnsi"/>
          <w:b w:val="0"/>
          <w:bCs/>
        </w:rPr>
        <w:t>exemplary</w:t>
      </w:r>
      <w:r w:rsidR="000D7F8E" w:rsidRPr="007B0DA1">
        <w:rPr>
          <w:rFonts w:cstheme="minorHAnsi"/>
          <w:b w:val="0"/>
          <w:bCs/>
        </w:rPr>
        <w:t xml:space="preserve"> stakeholder register and create our</w:t>
      </w:r>
      <w:r w:rsidR="000B5CC4" w:rsidRPr="007B0DA1">
        <w:rPr>
          <w:rFonts w:cstheme="minorHAnsi"/>
          <w:b w:val="0"/>
          <w:bCs/>
        </w:rPr>
        <w:t xml:space="preserve"> own, applying the necessary changes </w:t>
      </w:r>
      <w:r w:rsidR="00CE78A2" w:rsidRPr="007B0DA1">
        <w:rPr>
          <w:rFonts w:cstheme="minorHAnsi"/>
          <w:b w:val="0"/>
          <w:bCs/>
        </w:rPr>
        <w:t>to</w:t>
      </w:r>
      <w:r w:rsidR="00B30E1D" w:rsidRPr="007B0DA1">
        <w:rPr>
          <w:rFonts w:cstheme="minorHAnsi"/>
          <w:b w:val="0"/>
          <w:bCs/>
        </w:rPr>
        <w:t xml:space="preserve"> </w:t>
      </w:r>
      <w:r w:rsidR="003B50D1" w:rsidRPr="007B0DA1">
        <w:rPr>
          <w:rFonts w:cstheme="minorHAnsi"/>
          <w:b w:val="0"/>
          <w:bCs/>
        </w:rPr>
        <w:t xml:space="preserve">attribute </w:t>
      </w:r>
      <w:r w:rsidR="00CE78A2" w:rsidRPr="007B0DA1">
        <w:rPr>
          <w:rFonts w:cstheme="minorHAnsi"/>
          <w:b w:val="0"/>
          <w:bCs/>
        </w:rPr>
        <w:t xml:space="preserve">it </w:t>
      </w:r>
      <w:r w:rsidR="003B50D1" w:rsidRPr="007B0DA1">
        <w:rPr>
          <w:rFonts w:cstheme="minorHAnsi"/>
          <w:b w:val="0"/>
          <w:bCs/>
        </w:rPr>
        <w:t>to the group’s</w:t>
      </w:r>
      <w:r w:rsidR="00CE78A2" w:rsidRPr="007B0DA1">
        <w:rPr>
          <w:rFonts w:cstheme="minorHAnsi"/>
          <w:b w:val="0"/>
          <w:bCs/>
        </w:rPr>
        <w:t xml:space="preserve"> chosen scenario.</w:t>
      </w:r>
      <w:r w:rsidR="00CE78A2">
        <w:rPr>
          <w:rFonts w:cstheme="minorHAnsi"/>
        </w:rPr>
        <w:t xml:space="preserve"> </w:t>
      </w:r>
      <w:r w:rsidR="00643B83">
        <w:rPr>
          <w:rFonts w:cstheme="minorHAnsi"/>
        </w:rPr>
        <w:t xml:space="preserve"> </w:t>
      </w:r>
    </w:p>
    <w:p w14:paraId="1FE99652" w14:textId="791F9EA7" w:rsidR="002B2D13" w:rsidRPr="00394304" w:rsidRDefault="00000000" w:rsidP="007B0DA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FD8C759545D43CA8D49D1E1BE14C880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  <w:r w:rsidR="007B0DA1">
        <w:rPr>
          <w:rFonts w:cstheme="minorHAnsi"/>
        </w:rPr>
        <w:t xml:space="preserve">   </w:t>
      </w:r>
      <w:r w:rsidR="0010125D" w:rsidRPr="007B0DA1">
        <w:rPr>
          <w:rFonts w:cstheme="minorHAnsi"/>
          <w:b w:val="0"/>
          <w:bCs/>
        </w:rPr>
        <w:t xml:space="preserve">Each activity was completed as a collaborative effort; </w:t>
      </w:r>
      <w:r w:rsidR="005050A0" w:rsidRPr="007B0DA1">
        <w:rPr>
          <w:rFonts w:cstheme="minorHAnsi"/>
          <w:b w:val="0"/>
          <w:bCs/>
        </w:rPr>
        <w:t xml:space="preserve">ensuring that </w:t>
      </w:r>
      <w:r w:rsidR="00656D9D" w:rsidRPr="007B0DA1">
        <w:rPr>
          <w:rFonts w:cstheme="minorHAnsi"/>
          <w:b w:val="0"/>
          <w:bCs/>
        </w:rPr>
        <w:t>everyone</w:t>
      </w:r>
      <w:r w:rsidR="005050A0" w:rsidRPr="007B0DA1">
        <w:rPr>
          <w:rFonts w:cstheme="minorHAnsi"/>
          <w:b w:val="0"/>
          <w:bCs/>
        </w:rPr>
        <w:t xml:space="preserve"> understood the context behind every action taken and improved their overall understanding of the topic.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7B02F48C" w:rsidR="002B2D13" w:rsidRPr="000547C0" w:rsidRDefault="00A51E2E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Identify </w:t>
            </w:r>
            <w:r w:rsidR="000A7014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respective </w:t>
            </w:r>
            <w:r w:rsidR="00391C6F">
              <w:rPr>
                <w:rFonts w:cstheme="minorHAnsi"/>
              </w:rPr>
              <w:t>stakeholders’</w:t>
            </w:r>
            <w:r>
              <w:rPr>
                <w:rFonts w:cstheme="minorHAnsi"/>
              </w:rPr>
              <w:t xml:space="preserve"> </w:t>
            </w:r>
            <w:r w:rsidR="00391C6F">
              <w:rPr>
                <w:rFonts w:cstheme="minorHAnsi"/>
              </w:rPr>
              <w:t>titles and roles.</w:t>
            </w:r>
          </w:p>
        </w:tc>
        <w:tc>
          <w:tcPr>
            <w:tcW w:w="3060" w:type="dxa"/>
          </w:tcPr>
          <w:p w14:paraId="06BF676B" w14:textId="270467C2" w:rsidR="002B2D13" w:rsidRPr="000547C0" w:rsidRDefault="00AC464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  <w:r w:rsidR="00391C6F">
              <w:rPr>
                <w:rFonts w:cstheme="minorHAnsi"/>
              </w:rPr>
              <w:t>; collaborative.</w:t>
            </w:r>
          </w:p>
        </w:tc>
        <w:tc>
          <w:tcPr>
            <w:tcW w:w="1854" w:type="dxa"/>
          </w:tcPr>
          <w:p w14:paraId="77EF2373" w14:textId="5C06A88F" w:rsidR="002B2D13" w:rsidRPr="000547C0" w:rsidRDefault="00293A3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February 25th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23E8314D" w:rsidR="002B2D13" w:rsidRPr="000547C0" w:rsidRDefault="00AE7A4A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Outline the requirements of each stakeholder.</w:t>
            </w:r>
          </w:p>
        </w:tc>
        <w:tc>
          <w:tcPr>
            <w:tcW w:w="3060" w:type="dxa"/>
          </w:tcPr>
          <w:p w14:paraId="7376FD88" w14:textId="0AB25C23" w:rsidR="002B2D13" w:rsidRPr="000547C0" w:rsidRDefault="00AC464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  <w:r w:rsidR="000A7014">
              <w:rPr>
                <w:rFonts w:cstheme="minorHAnsi"/>
              </w:rPr>
              <w:t>; collaborative.</w:t>
            </w:r>
          </w:p>
        </w:tc>
        <w:tc>
          <w:tcPr>
            <w:tcW w:w="1854" w:type="dxa"/>
          </w:tcPr>
          <w:p w14:paraId="36E951F4" w14:textId="3F0EC7B6" w:rsidR="002B2D13" w:rsidRPr="000547C0" w:rsidRDefault="00293A3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February 25th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52509B5" w:rsidR="002B2D13" w:rsidRPr="000547C0" w:rsidRDefault="00017C8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Review each </w:t>
            </w:r>
            <w:r w:rsidR="00EB7093">
              <w:rPr>
                <w:rFonts w:cstheme="minorHAnsi"/>
              </w:rPr>
              <w:t>stakeholders’ power and interest levels</w:t>
            </w:r>
            <w:r>
              <w:rPr>
                <w:rFonts w:cstheme="minorHAns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65A2667B" w:rsidR="002B2D13" w:rsidRPr="000547C0" w:rsidRDefault="00AC464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  <w:r w:rsidR="0010125D">
              <w:rPr>
                <w:rFonts w:cstheme="minorHAnsi"/>
              </w:rPr>
              <w:t>; collaborative.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1A239CFB" w:rsidR="002B2D13" w:rsidRPr="000547C0" w:rsidRDefault="00293A3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February 25th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53A502A9" w:rsidR="00D62E01" w:rsidRPr="000547C0" w:rsidRDefault="00CE38D5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Development of consumer personas</w:t>
            </w:r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2CD4C4A1" w:rsidR="00D62E01" w:rsidRPr="000547C0" w:rsidRDefault="00FE5034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Althea </w:t>
            </w:r>
            <w:proofErr w:type="spellStart"/>
            <w:r>
              <w:rPr>
                <w:rFonts w:cstheme="minorHAnsi"/>
              </w:rPr>
              <w:t>Lagudas</w:t>
            </w:r>
            <w:proofErr w:type="spellEnd"/>
          </w:p>
        </w:tc>
      </w:tr>
    </w:tbl>
    <w:p w14:paraId="03E23481" w14:textId="2C66E92B" w:rsidR="00D62E01" w:rsidRPr="00394304" w:rsidRDefault="00000000" w:rsidP="00B10BD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2F7CB1F6ACB94B40808248A19B6DDA63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  <w:r w:rsidR="00B10BDB">
        <w:rPr>
          <w:rFonts w:cstheme="minorHAnsi"/>
        </w:rPr>
        <w:t xml:space="preserve">   </w:t>
      </w:r>
      <w:r w:rsidR="008E578A" w:rsidRPr="00B10BDB">
        <w:rPr>
          <w:rFonts w:cstheme="minorHAnsi"/>
          <w:b w:val="0"/>
          <w:bCs/>
        </w:rPr>
        <w:t>C</w:t>
      </w:r>
      <w:r w:rsidR="00656D9D" w:rsidRPr="00B10BDB">
        <w:rPr>
          <w:rFonts w:cstheme="minorHAnsi"/>
          <w:b w:val="0"/>
          <w:bCs/>
        </w:rPr>
        <w:t xml:space="preserve">reate three </w:t>
      </w:r>
      <w:r w:rsidR="007C6AEF" w:rsidRPr="00B10BDB">
        <w:rPr>
          <w:rFonts w:cstheme="minorHAnsi"/>
          <w:b w:val="0"/>
          <w:bCs/>
        </w:rPr>
        <w:t xml:space="preserve">potential </w:t>
      </w:r>
      <w:r w:rsidR="00A443B1" w:rsidRPr="00B10BDB">
        <w:rPr>
          <w:rFonts w:cstheme="minorHAnsi"/>
          <w:b w:val="0"/>
          <w:bCs/>
        </w:rPr>
        <w:t xml:space="preserve">clients </w:t>
      </w:r>
      <w:r w:rsidR="008E578A" w:rsidRPr="00B10BDB">
        <w:rPr>
          <w:rFonts w:cstheme="minorHAnsi"/>
          <w:b w:val="0"/>
          <w:bCs/>
        </w:rPr>
        <w:t>on</w:t>
      </w:r>
      <w:r w:rsidR="00A443B1" w:rsidRPr="00B10BDB">
        <w:rPr>
          <w:rFonts w:cstheme="minorHAnsi"/>
          <w:b w:val="0"/>
          <w:bCs/>
        </w:rPr>
        <w:t xml:space="preserve"> your e-commerce website. Ensure that each persona is unique, with </w:t>
      </w:r>
      <w:r w:rsidR="008E578A" w:rsidRPr="00B10BDB">
        <w:rPr>
          <w:rFonts w:cstheme="minorHAnsi"/>
          <w:b w:val="0"/>
          <w:bCs/>
        </w:rPr>
        <w:t>unique obstacles and motivations to ensure a</w:t>
      </w:r>
      <w:r w:rsidR="00A131C0" w:rsidRPr="00B10BDB">
        <w:rPr>
          <w:rFonts w:cstheme="minorHAnsi"/>
          <w:b w:val="0"/>
          <w:bCs/>
        </w:rPr>
        <w:t xml:space="preserve"> variety of potential obstacles are represented.</w:t>
      </w:r>
    </w:p>
    <w:p w14:paraId="125E3B16" w14:textId="37A05A87" w:rsidR="00D62E01" w:rsidRPr="00394304" w:rsidRDefault="00000000" w:rsidP="00B10BD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3B73ACE2A68046A2A164B0088ABD549E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  <w:r w:rsidR="00B10BDB">
        <w:rPr>
          <w:rFonts w:cstheme="minorHAnsi"/>
        </w:rPr>
        <w:t xml:space="preserve">   </w:t>
      </w:r>
      <w:r w:rsidR="003C70AA">
        <w:rPr>
          <w:rFonts w:cstheme="minorHAnsi"/>
          <w:b w:val="0"/>
          <w:bCs/>
        </w:rPr>
        <w:t xml:space="preserve">While completed individually, communication was maintained to ensure each persona was unique. Ideas were shared and built upon to </w:t>
      </w:r>
      <w:r w:rsidR="00F8378A">
        <w:rPr>
          <w:rFonts w:cstheme="minorHAnsi"/>
          <w:b w:val="0"/>
          <w:bCs/>
        </w:rPr>
        <w:t>successfully complete the task without issue.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1A6C08CA" w:rsidR="00D60069" w:rsidRPr="000547C0" w:rsidRDefault="00962742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Brainstorm unique backgrounds and obstacles</w:t>
            </w:r>
          </w:p>
        </w:tc>
        <w:tc>
          <w:tcPr>
            <w:tcW w:w="3060" w:type="dxa"/>
          </w:tcPr>
          <w:p w14:paraId="5D1FAAC7" w14:textId="6E493EC6" w:rsidR="00D60069" w:rsidRPr="000547C0" w:rsidRDefault="0096274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Everyone; </w:t>
            </w:r>
            <w:r w:rsidR="000A71DB">
              <w:rPr>
                <w:rFonts w:cstheme="minorHAnsi"/>
              </w:rPr>
              <w:t>uniquely</w:t>
            </w:r>
            <w:r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2E77F38" w14:textId="59B7820F" w:rsidR="00D60069" w:rsidRPr="000547C0" w:rsidRDefault="00F5563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March 4th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13F522DD" w:rsidR="00D60069" w:rsidRPr="000547C0" w:rsidRDefault="00962742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 and build personas </w:t>
            </w:r>
            <w:r w:rsidR="000A71DB">
              <w:rPr>
                <w:rFonts w:cstheme="minorHAnsi"/>
              </w:rPr>
              <w:t>surrounding said ideas</w:t>
            </w:r>
          </w:p>
        </w:tc>
        <w:tc>
          <w:tcPr>
            <w:tcW w:w="3060" w:type="dxa"/>
          </w:tcPr>
          <w:p w14:paraId="20BA607F" w14:textId="6DCE0A43" w:rsidR="00D60069" w:rsidRPr="000547C0" w:rsidRDefault="000A71D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Everyone; uniquely.</w:t>
            </w:r>
          </w:p>
        </w:tc>
        <w:tc>
          <w:tcPr>
            <w:tcW w:w="1854" w:type="dxa"/>
          </w:tcPr>
          <w:p w14:paraId="2914B697" w14:textId="4B4EAB87" w:rsidR="00D60069" w:rsidRPr="000547C0" w:rsidRDefault="00F5563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March 4th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3212A5CF" w:rsidR="00D60069" w:rsidRPr="000547C0" w:rsidRDefault="00292008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Expand on ideas and complete the persona template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24C6F309" w:rsidR="00D60069" w:rsidRPr="000547C0" w:rsidRDefault="0029200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Everyone; uniquely.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6B09B095" w:rsidR="00D60069" w:rsidRPr="000547C0" w:rsidRDefault="00F5563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March </w:t>
            </w:r>
            <w:r w:rsidR="00041047">
              <w:rPr>
                <w:rFonts w:cstheme="minorHAnsi"/>
              </w:rPr>
              <w:t>4th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3:</w:t>
            </w:r>
          </w:p>
        </w:tc>
        <w:tc>
          <w:tcPr>
            <w:tcW w:w="4970" w:type="dxa"/>
          </w:tcPr>
          <w:p w14:paraId="0477FAA5" w14:textId="2B3F2BE9" w:rsidR="00D62E01" w:rsidRPr="000547C0" w:rsidRDefault="00CE38D5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and dissection of personas</w:t>
            </w:r>
          </w:p>
        </w:tc>
        <w:tc>
          <w:tcPr>
            <w:tcW w:w="1324" w:type="dxa"/>
          </w:tcPr>
          <w:p w14:paraId="09D75167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51F6BFCD" w:rsidR="00D62E01" w:rsidRPr="000547C0" w:rsidRDefault="00FE5034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Chloe Cawood</w:t>
            </w:r>
          </w:p>
        </w:tc>
      </w:tr>
    </w:tbl>
    <w:p w14:paraId="253D0A9D" w14:textId="7B1514AD" w:rsidR="00D62E01" w:rsidRPr="00394304" w:rsidRDefault="00000000" w:rsidP="00570C5C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C10EA80314604FA48FD296B3DABF81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  <w:r w:rsidR="00570C5C">
        <w:rPr>
          <w:rFonts w:cstheme="minorHAnsi"/>
        </w:rPr>
        <w:t xml:space="preserve">  </w:t>
      </w:r>
      <w:r w:rsidR="00570C5C">
        <w:rPr>
          <w:rFonts w:cstheme="minorHAnsi"/>
          <w:b w:val="0"/>
          <w:bCs/>
        </w:rPr>
        <w:t xml:space="preserve">Each member will review and </w:t>
      </w:r>
      <w:r w:rsidR="00BD14F0">
        <w:rPr>
          <w:rFonts w:cstheme="minorHAnsi"/>
          <w:b w:val="0"/>
          <w:bCs/>
        </w:rPr>
        <w:t xml:space="preserve">outline the first impressions, relevancy, final impressions, and any other information </w:t>
      </w:r>
      <w:r w:rsidR="002C3849">
        <w:rPr>
          <w:rFonts w:cstheme="minorHAnsi"/>
          <w:b w:val="0"/>
          <w:bCs/>
        </w:rPr>
        <w:t>about</w:t>
      </w:r>
      <w:r w:rsidR="00BD14F0">
        <w:rPr>
          <w:rFonts w:cstheme="minorHAnsi"/>
          <w:b w:val="0"/>
          <w:bCs/>
        </w:rPr>
        <w:t xml:space="preserve"> the personas made by the other two members in the group. </w:t>
      </w:r>
    </w:p>
    <w:p w14:paraId="1F6A4EC4" w14:textId="39286720" w:rsidR="00D62E01" w:rsidRPr="00394304" w:rsidRDefault="00000000" w:rsidP="00391C86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  <w:r w:rsidR="00391C86">
        <w:rPr>
          <w:rFonts w:cstheme="minorHAnsi"/>
        </w:rPr>
        <w:t xml:space="preserve">   </w:t>
      </w:r>
      <w:r w:rsidR="00394304">
        <w:rPr>
          <w:rFonts w:cstheme="minorHAnsi"/>
          <w:b w:val="0"/>
          <w:bCs/>
        </w:rPr>
        <w:t xml:space="preserve">The iterations for each of the personas were completed without issue, with each </w:t>
      </w:r>
      <w:r w:rsidR="0019165C">
        <w:rPr>
          <w:rFonts w:cstheme="minorHAnsi"/>
          <w:b w:val="0"/>
          <w:bCs/>
        </w:rPr>
        <w:t xml:space="preserve">submission outlining </w:t>
      </w:r>
      <w:r w:rsidR="008A2FB8">
        <w:rPr>
          <w:rFonts w:cstheme="minorHAnsi"/>
          <w:b w:val="0"/>
          <w:bCs/>
        </w:rPr>
        <w:t xml:space="preserve">what </w:t>
      </w:r>
      <w:r w:rsidR="000D00A1">
        <w:rPr>
          <w:rFonts w:cstheme="minorHAnsi"/>
          <w:b w:val="0"/>
          <w:bCs/>
        </w:rPr>
        <w:t>we are able to implement in order to cater to the stakeholders needs.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47DCC23F" w:rsidR="00D60069" w:rsidRPr="000547C0" w:rsidRDefault="00935242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Iterate first impression of </w:t>
            </w:r>
            <w:r w:rsidR="001F2D1B">
              <w:rPr>
                <w:rFonts w:cstheme="minorHAnsi"/>
              </w:rPr>
              <w:t xml:space="preserve">each </w:t>
            </w:r>
            <w:r w:rsidR="00BA701A">
              <w:rPr>
                <w:rFonts w:cstheme="minorHAnsi"/>
              </w:rPr>
              <w:t xml:space="preserve">members’ </w:t>
            </w:r>
            <w:r w:rsidR="001F2D1B" w:rsidRPr="00BA701A">
              <w:rPr>
                <w:rFonts w:cstheme="minorHAnsi"/>
              </w:rPr>
              <w:t>persona</w:t>
            </w:r>
          </w:p>
        </w:tc>
        <w:tc>
          <w:tcPr>
            <w:tcW w:w="3060" w:type="dxa"/>
          </w:tcPr>
          <w:p w14:paraId="5840FF51" w14:textId="10F908B2" w:rsidR="00D60069" w:rsidRPr="000547C0" w:rsidRDefault="00644A2E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Everyone, collaborative.</w:t>
            </w:r>
          </w:p>
        </w:tc>
        <w:tc>
          <w:tcPr>
            <w:tcW w:w="1854" w:type="dxa"/>
          </w:tcPr>
          <w:p w14:paraId="508F98FF" w14:textId="7E87BC15" w:rsidR="00D60069" w:rsidRPr="000547C0" w:rsidRDefault="00F5563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March 18th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44F360FE" w:rsidR="00D60069" w:rsidRPr="000547C0" w:rsidRDefault="003E38CB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Outline the relevancy of each persona in context</w:t>
            </w:r>
          </w:p>
        </w:tc>
        <w:tc>
          <w:tcPr>
            <w:tcW w:w="3060" w:type="dxa"/>
          </w:tcPr>
          <w:p w14:paraId="26521943" w14:textId="2E544D85" w:rsidR="00D60069" w:rsidRPr="000547C0" w:rsidRDefault="00644A2E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Everyone, collaborative.</w:t>
            </w:r>
          </w:p>
        </w:tc>
        <w:tc>
          <w:tcPr>
            <w:tcW w:w="1854" w:type="dxa"/>
          </w:tcPr>
          <w:p w14:paraId="369FE76C" w14:textId="56BAE678" w:rsidR="00D60069" w:rsidRPr="000547C0" w:rsidRDefault="00F5563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March 18th</w:t>
            </w:r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173AC710" w:rsidR="00D60069" w:rsidRPr="000547C0" w:rsidRDefault="003E38CB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Dictate final </w:t>
            </w:r>
            <w:r w:rsidR="00644A2E">
              <w:rPr>
                <w:rFonts w:cstheme="minorHAnsi"/>
              </w:rPr>
              <w:t>impressions of each members’ persona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3983E22C" w:rsidR="00D60069" w:rsidRPr="000547C0" w:rsidRDefault="00644A2E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Everyone, collaborative.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62E78245" w:rsidR="00D60069" w:rsidRPr="000547C0" w:rsidRDefault="00F5563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March 18th</w:t>
            </w:r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07676790" w14:textId="1582B83B" w:rsidR="002B2D13" w:rsidRPr="000D00A1" w:rsidRDefault="00000000" w:rsidP="00611772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Resources:</w:t>
          </w:r>
        </w:sdtContent>
      </w:sdt>
      <w:r w:rsidR="00611772">
        <w:rPr>
          <w:rFonts w:cstheme="minorHAnsi"/>
        </w:rPr>
        <w:t xml:space="preserve">    </w:t>
      </w:r>
      <w:r w:rsidR="00611772" w:rsidRPr="00611772">
        <w:rPr>
          <w:rFonts w:cstheme="minorHAnsi"/>
          <w:b w:val="0"/>
          <w:bCs/>
        </w:rPr>
        <w:t>N/A</w:t>
      </w:r>
    </w:p>
    <w:p w14:paraId="3CD0098F" w14:textId="62DD24CF" w:rsidR="00212D56" w:rsidRPr="00B10BDB" w:rsidRDefault="00212D56" w:rsidP="00212D56">
      <w:pPr>
        <w:pStyle w:val="Heading4"/>
        <w:rPr>
          <w:rFonts w:cstheme="minorHAnsi"/>
          <w:b w:val="0"/>
        </w:rPr>
      </w:pPr>
      <w:r w:rsidRPr="000547C0">
        <w:rPr>
          <w:rFonts w:cstheme="minorHAnsi"/>
        </w:rPr>
        <w:t>Date of next meeting:</w:t>
      </w:r>
      <w:r w:rsidR="00B10BDB">
        <w:rPr>
          <w:rFonts w:cstheme="minorHAnsi"/>
        </w:rPr>
        <w:t xml:space="preserve">  </w:t>
      </w:r>
      <w:r w:rsidR="00B10BDB">
        <w:rPr>
          <w:rFonts w:cstheme="minorHAnsi"/>
          <w:b w:val="0"/>
          <w:bCs/>
        </w:rPr>
        <w:t xml:space="preserve"> To be discussed.</w:t>
      </w:r>
    </w:p>
    <w:p w14:paraId="140B9928" w14:textId="4298700D" w:rsidR="00212D56" w:rsidRPr="000547C0" w:rsidRDefault="00212D56" w:rsidP="00212D56">
      <w:pPr>
        <w:rPr>
          <w:rFonts w:cstheme="minorHAnsi"/>
        </w:rPr>
      </w:pP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1"/>
      <w:footerReference w:type="first" r:id="rId12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4469D" w14:textId="77777777" w:rsidR="001D5BCC" w:rsidRDefault="001D5BCC">
      <w:pPr>
        <w:spacing w:before="0" w:after="0"/>
      </w:pPr>
      <w:r>
        <w:separator/>
      </w:r>
    </w:p>
  </w:endnote>
  <w:endnote w:type="continuationSeparator" w:id="0">
    <w:p w14:paraId="0A8CB983" w14:textId="77777777" w:rsidR="001D5BCC" w:rsidRDefault="001D5BCC">
      <w:pPr>
        <w:spacing w:before="0" w:after="0"/>
      </w:pPr>
      <w:r>
        <w:continuationSeparator/>
      </w:r>
    </w:p>
  </w:endnote>
  <w:endnote w:type="continuationNotice" w:id="1">
    <w:p w14:paraId="7636A314" w14:textId="77777777" w:rsidR="001D5BCC" w:rsidRDefault="001D5BC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B71F2" w14:textId="77777777" w:rsidR="001D5BCC" w:rsidRDefault="001D5BCC">
      <w:pPr>
        <w:spacing w:before="0" w:after="0"/>
      </w:pPr>
      <w:r>
        <w:separator/>
      </w:r>
    </w:p>
  </w:footnote>
  <w:footnote w:type="continuationSeparator" w:id="0">
    <w:p w14:paraId="0EFDEF71" w14:textId="77777777" w:rsidR="001D5BCC" w:rsidRDefault="001D5BCC">
      <w:pPr>
        <w:spacing w:before="0" w:after="0"/>
      </w:pPr>
      <w:r>
        <w:continuationSeparator/>
      </w:r>
    </w:p>
  </w:footnote>
  <w:footnote w:type="continuationNotice" w:id="1">
    <w:p w14:paraId="6B2C090F" w14:textId="77777777" w:rsidR="001D5BCC" w:rsidRDefault="001D5BCC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5959253">
    <w:abstractNumId w:val="3"/>
  </w:num>
  <w:num w:numId="2" w16cid:durableId="1873495248">
    <w:abstractNumId w:val="4"/>
  </w:num>
  <w:num w:numId="3" w16cid:durableId="1311057533">
    <w:abstractNumId w:val="1"/>
  </w:num>
  <w:num w:numId="4" w16cid:durableId="562253111">
    <w:abstractNumId w:val="0"/>
  </w:num>
  <w:num w:numId="5" w16cid:durableId="262306195">
    <w:abstractNumId w:val="1"/>
    <w:lvlOverride w:ilvl="0">
      <w:startOverride w:val="1"/>
    </w:lvlOverride>
  </w:num>
  <w:num w:numId="6" w16cid:durableId="31855233">
    <w:abstractNumId w:val="1"/>
    <w:lvlOverride w:ilvl="0">
      <w:startOverride w:val="1"/>
    </w:lvlOverride>
  </w:num>
  <w:num w:numId="7" w16cid:durableId="1951281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17C81"/>
    <w:rsid w:val="00041047"/>
    <w:rsid w:val="000547C0"/>
    <w:rsid w:val="00086771"/>
    <w:rsid w:val="00094063"/>
    <w:rsid w:val="000A4D69"/>
    <w:rsid w:val="000A7014"/>
    <w:rsid w:val="000A71DB"/>
    <w:rsid w:val="000B5CC4"/>
    <w:rsid w:val="000D00A1"/>
    <w:rsid w:val="000D7F8E"/>
    <w:rsid w:val="000E0A30"/>
    <w:rsid w:val="000E4681"/>
    <w:rsid w:val="0010125D"/>
    <w:rsid w:val="0019165C"/>
    <w:rsid w:val="001C4533"/>
    <w:rsid w:val="001D5BCC"/>
    <w:rsid w:val="001E0877"/>
    <w:rsid w:val="001F2D1B"/>
    <w:rsid w:val="0020000C"/>
    <w:rsid w:val="00212D56"/>
    <w:rsid w:val="00233C54"/>
    <w:rsid w:val="0027733F"/>
    <w:rsid w:val="00292008"/>
    <w:rsid w:val="00293A32"/>
    <w:rsid w:val="002B2D13"/>
    <w:rsid w:val="002C3849"/>
    <w:rsid w:val="0034721D"/>
    <w:rsid w:val="00391C6F"/>
    <w:rsid w:val="00391C86"/>
    <w:rsid w:val="00394304"/>
    <w:rsid w:val="003B50D1"/>
    <w:rsid w:val="003C70AA"/>
    <w:rsid w:val="003D5BF7"/>
    <w:rsid w:val="003D5D47"/>
    <w:rsid w:val="003E38CB"/>
    <w:rsid w:val="003F257D"/>
    <w:rsid w:val="00414183"/>
    <w:rsid w:val="00426898"/>
    <w:rsid w:val="00470742"/>
    <w:rsid w:val="004F7189"/>
    <w:rsid w:val="005039DE"/>
    <w:rsid w:val="005050A0"/>
    <w:rsid w:val="00570C5C"/>
    <w:rsid w:val="005A7328"/>
    <w:rsid w:val="005D4ECA"/>
    <w:rsid w:val="00611772"/>
    <w:rsid w:val="00621521"/>
    <w:rsid w:val="006344A8"/>
    <w:rsid w:val="00643B83"/>
    <w:rsid w:val="00644A2E"/>
    <w:rsid w:val="00656D9D"/>
    <w:rsid w:val="006C2459"/>
    <w:rsid w:val="006D7A83"/>
    <w:rsid w:val="006E2B0C"/>
    <w:rsid w:val="006F5CF4"/>
    <w:rsid w:val="00734EEC"/>
    <w:rsid w:val="00763E54"/>
    <w:rsid w:val="0077501F"/>
    <w:rsid w:val="007B0DA1"/>
    <w:rsid w:val="007C6AEF"/>
    <w:rsid w:val="007F04FA"/>
    <w:rsid w:val="0080413C"/>
    <w:rsid w:val="00895047"/>
    <w:rsid w:val="008A2FB8"/>
    <w:rsid w:val="008D1581"/>
    <w:rsid w:val="008D6EDF"/>
    <w:rsid w:val="008E578A"/>
    <w:rsid w:val="00935242"/>
    <w:rsid w:val="00962742"/>
    <w:rsid w:val="009D5D5D"/>
    <w:rsid w:val="00A02803"/>
    <w:rsid w:val="00A131C0"/>
    <w:rsid w:val="00A443B1"/>
    <w:rsid w:val="00A51E2E"/>
    <w:rsid w:val="00AC4647"/>
    <w:rsid w:val="00AE7A4A"/>
    <w:rsid w:val="00B10BDB"/>
    <w:rsid w:val="00B1404E"/>
    <w:rsid w:val="00B30E1D"/>
    <w:rsid w:val="00B777C6"/>
    <w:rsid w:val="00B9296C"/>
    <w:rsid w:val="00BA701A"/>
    <w:rsid w:val="00BD14F0"/>
    <w:rsid w:val="00BD1AE1"/>
    <w:rsid w:val="00C11553"/>
    <w:rsid w:val="00C1744B"/>
    <w:rsid w:val="00C7032D"/>
    <w:rsid w:val="00C80961"/>
    <w:rsid w:val="00CB6F22"/>
    <w:rsid w:val="00CE38D5"/>
    <w:rsid w:val="00CE4D89"/>
    <w:rsid w:val="00CE78A2"/>
    <w:rsid w:val="00D60069"/>
    <w:rsid w:val="00D62E01"/>
    <w:rsid w:val="00D661EE"/>
    <w:rsid w:val="00D81CCA"/>
    <w:rsid w:val="00DB3648"/>
    <w:rsid w:val="00E048B4"/>
    <w:rsid w:val="00E06C5F"/>
    <w:rsid w:val="00E25782"/>
    <w:rsid w:val="00EB672F"/>
    <w:rsid w:val="00EB7093"/>
    <w:rsid w:val="00ED3BB1"/>
    <w:rsid w:val="00F03EE3"/>
    <w:rsid w:val="00F434DD"/>
    <w:rsid w:val="00F5563C"/>
    <w:rsid w:val="00F72DC3"/>
    <w:rsid w:val="00F72F66"/>
    <w:rsid w:val="00F8378A"/>
    <w:rsid w:val="00FA429D"/>
    <w:rsid w:val="00F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AC0F7DD2177442F0A42322D6C02E5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8B4B3-0B14-4F23-804D-BC1672101C86}"/>
      </w:docPartPr>
      <w:docPartBody>
        <w:p w:rsidR="005B782B" w:rsidRDefault="002779AB">
          <w:pPr>
            <w:pStyle w:val="AC0F7DD2177442F0A42322D6C02E5019"/>
          </w:pPr>
          <w:r>
            <w:t>Discussion:</w:t>
          </w:r>
        </w:p>
      </w:docPartBody>
    </w:docPart>
    <w:docPart>
      <w:docPartPr>
        <w:name w:val="FFD8C759545D43CA8D49D1E1BE14C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C2A22-393A-4F80-870E-5E38EC1EA388}"/>
      </w:docPartPr>
      <w:docPartBody>
        <w:p w:rsidR="005B782B" w:rsidRDefault="002779AB">
          <w:pPr>
            <w:pStyle w:val="FFD8C759545D43CA8D49D1E1BE14C880"/>
          </w:pPr>
          <w:r>
            <w:t>Conclusions:</w:t>
          </w:r>
        </w:p>
      </w:docPartBody>
    </w:docPart>
    <w:docPart>
      <w:docPartPr>
        <w:name w:val="2F7CB1F6ACB94B40808248A19B6DD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6DE88-45AD-44E3-AAA5-22B74E934F99}"/>
      </w:docPartPr>
      <w:docPartBody>
        <w:p w:rsidR="005B782B" w:rsidRDefault="002779AB">
          <w:pPr>
            <w:pStyle w:val="2F7CB1F6ACB94B40808248A19B6DDA63"/>
          </w:pPr>
          <w:r>
            <w:t>Discussion:</w:t>
          </w:r>
        </w:p>
      </w:docPartBody>
    </w:docPart>
    <w:docPart>
      <w:docPartPr>
        <w:name w:val="3B73ACE2A68046A2A164B0088ABD5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2D63-A658-4B04-8E7C-9DAE68517C1B}"/>
      </w:docPartPr>
      <w:docPartBody>
        <w:p w:rsidR="005B782B" w:rsidRDefault="002779AB">
          <w:pPr>
            <w:pStyle w:val="3B73ACE2A68046A2A164B0088ABD549E"/>
          </w:pPr>
          <w:r>
            <w:t>Conclusions:</w:t>
          </w:r>
        </w:p>
      </w:docPartBody>
    </w:docPart>
    <w:docPart>
      <w:docPartPr>
        <w:name w:val="C10EA80314604FA48FD296B3DABF8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88EC8-47C0-4AE9-B177-CF7D55520FBB}"/>
      </w:docPartPr>
      <w:docPartBody>
        <w:p w:rsidR="005B782B" w:rsidRDefault="002779AB">
          <w:pPr>
            <w:pStyle w:val="C10EA80314604FA48FD296B3DABF8164"/>
          </w:pPr>
          <w:r>
            <w:t>Discussion: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3564C"/>
    <w:rsid w:val="00253F01"/>
    <w:rsid w:val="0027733F"/>
    <w:rsid w:val="002779AB"/>
    <w:rsid w:val="00341793"/>
    <w:rsid w:val="003575C7"/>
    <w:rsid w:val="00414183"/>
    <w:rsid w:val="00470742"/>
    <w:rsid w:val="005039DE"/>
    <w:rsid w:val="00515850"/>
    <w:rsid w:val="005B782B"/>
    <w:rsid w:val="0080413C"/>
    <w:rsid w:val="00B64CD2"/>
    <w:rsid w:val="00C926F6"/>
    <w:rsid w:val="00DB3648"/>
    <w:rsid w:val="00FA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AC0F7DD2177442F0A42322D6C02E5019">
    <w:name w:val="AC0F7DD2177442F0A42322D6C02E5019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FFD8C759545D43CA8D49D1E1BE14C880">
    <w:name w:val="FFD8C759545D43CA8D49D1E1BE14C880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2F7CB1F6ACB94B40808248A19B6DDA63">
    <w:name w:val="2F7CB1F6ACB94B40808248A19B6DDA63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3B73ACE2A68046A2A164B0088ABD549E">
    <w:name w:val="3B73ACE2A68046A2A164B0088ABD549E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C10EA80314604FA48FD296B3DABF8164">
    <w:name w:val="C10EA80314604FA48FD296B3DABF8164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BC1B01CDE942BF1CBEDE4EF7C0AA" ma:contentTypeVersion="5" ma:contentTypeDescription="Create a new document." ma:contentTypeScope="" ma:versionID="cd99d99eccc1c480a4068710674abbe4">
  <xsd:schema xmlns:xsd="http://www.w3.org/2001/XMLSchema" xmlns:xs="http://www.w3.org/2001/XMLSchema" xmlns:p="http://schemas.microsoft.com/office/2006/metadata/properties" xmlns:ns3="a23a71a8-6d9f-4b10-913c-b97b5d081025" targetNamespace="http://schemas.microsoft.com/office/2006/metadata/properties" ma:root="true" ma:fieldsID="3b71a39a5a313ac6bc580b744471021e" ns3:_="">
    <xsd:import namespace="a23a71a8-6d9f-4b10-913c-b97b5d08102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a71a8-6d9f-4b10-913c-b97b5d08102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2B74DE-7857-4D65-8B11-DFF267D31E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57FE53-A95B-4109-8FB3-DE7054A7E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3a71a8-6d9f-4b10-913c-b97b5d081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7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Cawood Chloe Maddison</cp:lastModifiedBy>
  <cp:revision>14</cp:revision>
  <cp:lastPrinted>2025-03-17T20:43:00Z</cp:lastPrinted>
  <dcterms:created xsi:type="dcterms:W3CDTF">2025-02-23T20:45:00Z</dcterms:created>
  <dcterms:modified xsi:type="dcterms:W3CDTF">2025-03-17T21:18:00Z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0x0101009E5CBC1B01CDE942BF1CBEDE4EF7C0AA</vt:lpwstr>
  </property>
</Properties>
</file>