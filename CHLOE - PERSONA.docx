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69C3D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5014B816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6BA0DCB0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5E6FB5C" w14:textId="7D037B81" w:rsidR="001C2AEC" w:rsidRPr="001C2AEC" w:rsidRDefault="001A6280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387C78" wp14:editId="6060338C">
                  <wp:extent cx="1695450" cy="1695450"/>
                  <wp:effectExtent l="0" t="0" r="0" b="0"/>
                  <wp:docPr id="70564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5CA5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56F73B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FB74211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46E796A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D34BF6E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21D1547F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53F445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DE04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7601C4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49699E3" w14:textId="77777777" w:rsidR="00975A3D" w:rsidRDefault="0063252E" w:rsidP="0063252E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Develop a stronger bond with his son through </w:t>
            </w:r>
            <w:r w:rsidR="00D012BA">
              <w:rPr>
                <w:color w:val="000000" w:themeColor="text1"/>
              </w:rPr>
              <w:t>playing video games, a common interest of theirs.</w:t>
            </w:r>
          </w:p>
          <w:p w14:paraId="198B3BAC" w14:textId="77777777" w:rsidR="00D012BA" w:rsidRDefault="00D012BA" w:rsidP="00E16069">
            <w:pPr>
              <w:pStyle w:val="ListParagraph"/>
              <w:rPr>
                <w:color w:val="000000" w:themeColor="text1"/>
              </w:rPr>
            </w:pPr>
          </w:p>
          <w:p w14:paraId="29BE5309" w14:textId="4A6809D5" w:rsidR="00820844" w:rsidRPr="00EB393E" w:rsidRDefault="00820844" w:rsidP="00EB393E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Spend his </w:t>
            </w:r>
            <w:proofErr w:type="gramStart"/>
            <w:r>
              <w:rPr>
                <w:color w:val="000000" w:themeColor="text1"/>
              </w:rPr>
              <w:t>free-time</w:t>
            </w:r>
            <w:proofErr w:type="gramEnd"/>
            <w:r>
              <w:rPr>
                <w:color w:val="000000" w:themeColor="text1"/>
              </w:rPr>
              <w:t xml:space="preserve"> doing something more worthwhile.</w:t>
            </w:r>
          </w:p>
          <w:p w14:paraId="3CD7AD1B" w14:textId="4B773FB8" w:rsidR="00E16069" w:rsidRPr="0063252E" w:rsidRDefault="00952C3D" w:rsidP="00E16069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Desire to spend</w:t>
            </w:r>
            <w:r w:rsidR="0035176A">
              <w:rPr>
                <w:color w:val="000000" w:themeColor="text1"/>
              </w:rPr>
              <w:t xml:space="preserve"> more quality time with his son / make memories / develop a closer bond.</w:t>
            </w:r>
            <w:r w:rsidR="00F96CFD">
              <w:rPr>
                <w:color w:val="000000" w:themeColor="text1"/>
              </w:rPr>
              <w:t xml:space="preserve"> 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18C5F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9AE966E" w14:textId="77777777" w:rsidR="00975A3D" w:rsidRDefault="00093E19" w:rsidP="0035176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He doesn’t know </w:t>
            </w:r>
            <w:r w:rsidR="00B5723A">
              <w:rPr>
                <w:color w:val="000000" w:themeColor="text1"/>
              </w:rPr>
              <w:t>about any games they can play together.</w:t>
            </w:r>
            <w:r w:rsidR="00E46087">
              <w:rPr>
                <w:color w:val="000000" w:themeColor="text1"/>
              </w:rPr>
              <w:t xml:space="preserve"> </w:t>
            </w:r>
          </w:p>
          <w:p w14:paraId="667711BE" w14:textId="77777777" w:rsidR="00E46087" w:rsidRDefault="00E46087" w:rsidP="0035176A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games he likes are not age appropriate to share with him.</w:t>
            </w:r>
          </w:p>
          <w:p w14:paraId="7693022E" w14:textId="77777777" w:rsidR="00E46087" w:rsidRDefault="00E46087" w:rsidP="00E46087">
            <w:pPr>
              <w:rPr>
                <w:color w:val="000000" w:themeColor="text1"/>
              </w:rPr>
            </w:pPr>
          </w:p>
          <w:p w14:paraId="65ED8DF4" w14:textId="60D97BBD" w:rsidR="00EB393E" w:rsidRPr="00EB393E" w:rsidRDefault="00E46087" w:rsidP="00EB393E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Due to the </w:t>
            </w:r>
            <w:r w:rsidR="00860D81">
              <w:rPr>
                <w:color w:val="000000" w:themeColor="text1"/>
              </w:rPr>
              <w:t>sheer volume of games available,</w:t>
            </w:r>
            <w:r w:rsidR="00EB393E">
              <w:rPr>
                <w:color w:val="000000" w:themeColor="text1"/>
              </w:rPr>
              <w:t xml:space="preserve"> he struggles to find games that match his needs.</w:t>
            </w:r>
          </w:p>
          <w:p w14:paraId="06706B4E" w14:textId="5F970B48" w:rsidR="00EB393E" w:rsidRPr="00E46087" w:rsidRDefault="00EB393E" w:rsidP="00E46087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Most pre-existing</w:t>
            </w:r>
            <w:r w:rsidR="001F6A9B">
              <w:rPr>
                <w:color w:val="000000" w:themeColor="text1"/>
              </w:rPr>
              <w:t xml:space="preserve"> filter systems are massively limited or very faulty.</w:t>
            </w:r>
          </w:p>
        </w:tc>
      </w:tr>
      <w:tr w:rsidR="00975A3D" w:rsidRPr="001C2AEC" w14:paraId="281969E5" w14:textId="77777777" w:rsidTr="00486D19">
        <w:trPr>
          <w:trHeight w:val="185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6A358B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738F306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573FF99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56F58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16874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E4F6D1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4015BAC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72003BCC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E02F78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2DD9CA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AD0750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A25B79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CA082AE" w14:textId="77777777" w:rsidTr="00EA13D1">
        <w:trPr>
          <w:trHeight w:val="647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3326AF53" w14:textId="1B98C188" w:rsidR="00975A3D" w:rsidRPr="001C2AEC" w:rsidRDefault="00A32064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“</w:t>
            </w:r>
            <w:r w:rsidR="00D8073E">
              <w:rPr>
                <w:b/>
                <w:color w:val="000000" w:themeColor="text1"/>
              </w:rPr>
              <w:t>But life is long. And it is the long run that balances the short flare of interest and passion.</w:t>
            </w:r>
            <w:r>
              <w:rPr>
                <w:b/>
                <w:color w:val="000000" w:themeColor="text1"/>
              </w:rPr>
              <w:t>”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20D4D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917C0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50804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F56B6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0577639" w14:textId="77777777" w:rsidTr="00EA13D1">
        <w:trPr>
          <w:trHeight w:val="427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4C23151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EABDA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07B7A1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C0812A1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CBFACD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D9C63B2" w14:textId="77777777" w:rsidTr="00EA13D1">
        <w:trPr>
          <w:trHeight w:val="407"/>
        </w:trPr>
        <w:tc>
          <w:tcPr>
            <w:tcW w:w="4512" w:type="dxa"/>
            <w:gridSpan w:val="2"/>
            <w:vAlign w:val="center"/>
          </w:tcPr>
          <w:p w14:paraId="265F3DAD" w14:textId="288E2D83" w:rsidR="00975A3D" w:rsidRPr="001C2AEC" w:rsidRDefault="00DD0D88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Jarvis </w:t>
            </w:r>
            <w:r w:rsidR="006A7B37">
              <w:rPr>
                <w:noProof/>
                <w:color w:val="000000" w:themeColor="text1"/>
              </w:rPr>
              <w:t>Eddison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ECDEEF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5445E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50A8B2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089480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221D2FF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3A97DE1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84EEEE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72F659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05A082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8F6E0DC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6D7850BB" w14:textId="77777777" w:rsidTr="00EA13D1">
        <w:trPr>
          <w:trHeight w:val="501"/>
        </w:trPr>
        <w:tc>
          <w:tcPr>
            <w:tcW w:w="4512" w:type="dxa"/>
            <w:gridSpan w:val="2"/>
            <w:vAlign w:val="center"/>
          </w:tcPr>
          <w:p w14:paraId="54C5DA9D" w14:textId="763C5C11" w:rsidR="00975A3D" w:rsidRPr="001C2AEC" w:rsidRDefault="00DD0D8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Thirty-Two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60A89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831078B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BFB330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EE1F4C6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14:paraId="02780F61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BBDF910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08C0A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24D327A6" w14:textId="0E18EF17" w:rsidR="00975A3D" w:rsidRPr="002E0246" w:rsidRDefault="002E0246" w:rsidP="002E0246">
            <w:pPr>
              <w:pStyle w:val="ListParagraph"/>
              <w:numPr>
                <w:ilvl w:val="0"/>
                <w:numId w:val="3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His son is</w:t>
            </w:r>
            <w:r w:rsidR="000931FF">
              <w:rPr>
                <w:color w:val="000000" w:themeColor="text1"/>
              </w:rPr>
              <w:t xml:space="preserve"> very picky and loses interest in games very easily. </w:t>
            </w:r>
            <w:r w:rsidR="009760F6">
              <w:rPr>
                <w:color w:val="000000" w:themeColor="text1"/>
              </w:rPr>
              <w:t>It is difficult to find</w:t>
            </w:r>
            <w:r w:rsidR="00FD4145">
              <w:rPr>
                <w:color w:val="000000" w:themeColor="text1"/>
              </w:rPr>
              <w:t xml:space="preserve"> </w:t>
            </w:r>
            <w:r w:rsidR="00632ECD">
              <w:rPr>
                <w:color w:val="000000" w:themeColor="text1"/>
              </w:rPr>
              <w:t xml:space="preserve">games that </w:t>
            </w:r>
            <w:r w:rsidR="00782D4C">
              <w:rPr>
                <w:color w:val="000000" w:themeColor="text1"/>
              </w:rPr>
              <w:t>satisfy him enough to play more than once or twice.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3A4DD8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6D2724E" w14:textId="7A874E1F" w:rsidR="00975A3D" w:rsidRPr="001C2AEC" w:rsidRDefault="00B0750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PERSONA PHOTO</w:t>
            </w:r>
          </w:p>
        </w:tc>
      </w:tr>
      <w:tr w:rsidR="00975A3D" w:rsidRPr="001C2AEC" w14:paraId="230CAB29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2F2A539" w14:textId="69F4DE0E" w:rsidR="00975A3D" w:rsidRPr="001C2AEC" w:rsidRDefault="00DD0D8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B9634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021CCD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BBD3E1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60398E1" w14:textId="707894B6" w:rsidR="00975A3D" w:rsidRPr="00455673" w:rsidRDefault="009B5669" w:rsidP="00975A3D">
            <w:pPr>
              <w:rPr>
                <w:bCs/>
                <w:color w:val="000000" w:themeColor="text1"/>
              </w:rPr>
            </w:pPr>
            <w:r w:rsidRPr="00455673">
              <w:rPr>
                <w:bCs/>
                <w:color w:val="000000" w:themeColor="text1"/>
              </w:rPr>
              <w:t xml:space="preserve">© </w:t>
            </w:r>
            <w:hyperlink r:id="rId12" w:tooltip="ConcernedApe" w:history="1">
              <w:proofErr w:type="spellStart"/>
              <w:r w:rsidRPr="00455673">
                <w:rPr>
                  <w:rStyle w:val="Hyperlink"/>
                  <w:bCs/>
                </w:rPr>
                <w:t>ConcernedApe</w:t>
              </w:r>
              <w:proofErr w:type="spellEnd"/>
            </w:hyperlink>
            <w:r w:rsidRPr="00455673">
              <w:rPr>
                <w:bCs/>
                <w:color w:val="000000" w:themeColor="text1"/>
              </w:rPr>
              <w:t xml:space="preserve"> 2016</w:t>
            </w:r>
          </w:p>
        </w:tc>
      </w:tr>
      <w:tr w:rsidR="00975A3D" w:rsidRPr="001C2AEC" w14:paraId="72D638FD" w14:textId="77777777" w:rsidTr="007C2C8D">
        <w:trPr>
          <w:trHeight w:val="305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80EF8F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71267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CDD992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C49DCB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8A52701" w14:textId="3F652EA7" w:rsidR="00975A3D" w:rsidRPr="001C2AEC" w:rsidRDefault="00B0750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QUOTATION</w:t>
            </w:r>
          </w:p>
        </w:tc>
      </w:tr>
      <w:tr w:rsidR="00975A3D" w:rsidRPr="001C2AEC" w14:paraId="0DCCB706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1F5523D8" w14:textId="5306B024" w:rsidR="00975A3D" w:rsidRPr="001C2AEC" w:rsidRDefault="00037831" w:rsidP="00975A3D">
            <w:pPr>
              <w:rPr>
                <w:noProof/>
                <w:color w:val="000000" w:themeColor="text1"/>
              </w:rPr>
            </w:pPr>
            <w:r w:rsidRPr="00037831">
              <w:rPr>
                <w:noProof/>
                <w:color w:val="000000" w:themeColor="text1"/>
              </w:rPr>
              <w:t>Whangārei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4CD88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F1BA2B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3D0624" w14:textId="77777777" w:rsidR="00975A3D" w:rsidRPr="004914E5" w:rsidRDefault="00975A3D" w:rsidP="00975A3D">
            <w:pPr>
              <w:rPr>
                <w:bCs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A216281" w14:textId="4EFFA8B9" w:rsidR="00975A3D" w:rsidRPr="004914E5" w:rsidRDefault="004914E5" w:rsidP="00975A3D">
            <w:pPr>
              <w:rPr>
                <w:bCs/>
                <w:color w:val="000000" w:themeColor="text1"/>
              </w:rPr>
            </w:pPr>
            <w:r w:rsidRPr="004914E5">
              <w:rPr>
                <w:bCs/>
                <w:color w:val="000000" w:themeColor="text1"/>
              </w:rPr>
              <w:t>Sylvia Plath</w:t>
            </w:r>
          </w:p>
        </w:tc>
      </w:tr>
      <w:tr w:rsidR="00975A3D" w:rsidRPr="001C2AEC" w14:paraId="7CA37088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1961196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2D680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9FBD74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7E161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922F1C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14:paraId="7B6E410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521058C" w14:textId="3D807545" w:rsidR="00975A3D" w:rsidRPr="001C2AEC" w:rsidRDefault="00A82FA2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Sales Representative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DE945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BECB3B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2B6D6F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B6060CC" w14:textId="60AD405D" w:rsidR="00975A3D" w:rsidRPr="001C2AEC" w:rsidRDefault="00B0750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975A3D" w:rsidRPr="001C2AEC" w14:paraId="17FA6013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FC0E4D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17AA0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4E1AE0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0DED95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2045271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14:paraId="443B7C62" w14:textId="77777777" w:rsidTr="00DF7DFD">
        <w:trPr>
          <w:trHeight w:val="476"/>
        </w:trPr>
        <w:tc>
          <w:tcPr>
            <w:tcW w:w="4512" w:type="dxa"/>
            <w:gridSpan w:val="2"/>
            <w:vAlign w:val="center"/>
          </w:tcPr>
          <w:p w14:paraId="7B4478E3" w14:textId="5D811761" w:rsidR="00975A3D" w:rsidRPr="001C2AEC" w:rsidRDefault="00DD2F2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Sales Representative/Consultant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DEA15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3DF55D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ED533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609EB967" w14:textId="06D27F7B" w:rsidR="00975A3D" w:rsidRPr="001C2AEC" w:rsidRDefault="00B0750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  <w:tr w:rsidR="00975A3D" w:rsidRPr="001C2AEC" w14:paraId="5780F89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91F9EE2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D1F116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BEC6DD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3DE85B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A07C79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14:paraId="598A9F81" w14:textId="77777777" w:rsidTr="00DF7DFD">
        <w:trPr>
          <w:trHeight w:val="401"/>
        </w:trPr>
        <w:tc>
          <w:tcPr>
            <w:tcW w:w="4512" w:type="dxa"/>
            <w:gridSpan w:val="2"/>
            <w:vAlign w:val="center"/>
          </w:tcPr>
          <w:p w14:paraId="09CCD787" w14:textId="0ACBCB18" w:rsidR="00975A3D" w:rsidRPr="001C2AEC" w:rsidRDefault="00DF0238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High School Diploma (NCEA LVL3)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750B6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42E1C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3DB8E9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8F92845" w14:textId="6F977456" w:rsidR="00975A3D" w:rsidRPr="001C2AEC" w:rsidRDefault="00B0750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n/a</w:t>
            </w:r>
          </w:p>
        </w:tc>
      </w:tr>
    </w:tbl>
    <w:p w14:paraId="379EF382" w14:textId="77777777" w:rsidR="00560932" w:rsidRDefault="00560932" w:rsidP="00D4300C">
      <w:pPr>
        <w:rPr>
          <w:noProof/>
        </w:rPr>
        <w:sectPr w:rsidR="00560932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67F080DD" w14:textId="77777777"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23E1D7" w14:textId="77777777" w:rsidR="007874F6" w:rsidRDefault="007874F6" w:rsidP="00D4300C">
      <w:r>
        <w:separator/>
      </w:r>
    </w:p>
  </w:endnote>
  <w:endnote w:type="continuationSeparator" w:id="0">
    <w:p w14:paraId="66D7D1AA" w14:textId="77777777" w:rsidR="007874F6" w:rsidRDefault="007874F6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6C0B0A5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99AB16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D46B5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75AAE0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D51E4" w14:textId="77777777" w:rsidR="007874F6" w:rsidRDefault="007874F6" w:rsidP="00D4300C">
      <w:r>
        <w:separator/>
      </w:r>
    </w:p>
  </w:footnote>
  <w:footnote w:type="continuationSeparator" w:id="0">
    <w:p w14:paraId="6EBE99B1" w14:textId="77777777" w:rsidR="007874F6" w:rsidRDefault="007874F6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444F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04BEE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A2828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97EC6"/>
    <w:multiLevelType w:val="hybridMultilevel"/>
    <w:tmpl w:val="E09E8738"/>
    <w:lvl w:ilvl="0" w:tplc="86BA1D36">
      <w:numFmt w:val="bullet"/>
      <w:lvlText w:val="-"/>
      <w:lvlJc w:val="left"/>
      <w:pPr>
        <w:ind w:left="720" w:hanging="360"/>
      </w:pPr>
      <w:rPr>
        <w:rFonts w:ascii="Century Gothic" w:eastAsia="Calibri" w:hAnsi="Century Gothic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133977">
    <w:abstractNumId w:val="9"/>
  </w:num>
  <w:num w:numId="2" w16cid:durableId="1556162341">
    <w:abstractNumId w:val="8"/>
  </w:num>
  <w:num w:numId="3" w16cid:durableId="705640156">
    <w:abstractNumId w:val="7"/>
  </w:num>
  <w:num w:numId="4" w16cid:durableId="1987390964">
    <w:abstractNumId w:val="6"/>
  </w:num>
  <w:num w:numId="5" w16cid:durableId="1281690062">
    <w:abstractNumId w:val="5"/>
  </w:num>
  <w:num w:numId="6" w16cid:durableId="155263255">
    <w:abstractNumId w:val="4"/>
  </w:num>
  <w:num w:numId="7" w16cid:durableId="339049412">
    <w:abstractNumId w:val="3"/>
  </w:num>
  <w:num w:numId="8" w16cid:durableId="1603099707">
    <w:abstractNumId w:val="2"/>
  </w:num>
  <w:num w:numId="9" w16cid:durableId="1267930955">
    <w:abstractNumId w:val="1"/>
  </w:num>
  <w:num w:numId="10" w16cid:durableId="481655338">
    <w:abstractNumId w:val="0"/>
  </w:num>
  <w:num w:numId="11" w16cid:durableId="1040595322">
    <w:abstractNumId w:val="19"/>
  </w:num>
  <w:num w:numId="12" w16cid:durableId="526987557">
    <w:abstractNumId w:val="29"/>
  </w:num>
  <w:num w:numId="13" w16cid:durableId="845899009">
    <w:abstractNumId w:val="28"/>
  </w:num>
  <w:num w:numId="14" w16cid:durableId="158157199">
    <w:abstractNumId w:val="17"/>
  </w:num>
  <w:num w:numId="15" w16cid:durableId="2138134780">
    <w:abstractNumId w:val="14"/>
  </w:num>
  <w:num w:numId="16" w16cid:durableId="1011375177">
    <w:abstractNumId w:val="18"/>
  </w:num>
  <w:num w:numId="17" w16cid:durableId="1910384543">
    <w:abstractNumId w:val="25"/>
  </w:num>
  <w:num w:numId="18" w16cid:durableId="362174314">
    <w:abstractNumId w:val="24"/>
  </w:num>
  <w:num w:numId="19" w16cid:durableId="382020287">
    <w:abstractNumId w:val="11"/>
  </w:num>
  <w:num w:numId="20" w16cid:durableId="1114130121">
    <w:abstractNumId w:val="12"/>
  </w:num>
  <w:num w:numId="21" w16cid:durableId="265692473">
    <w:abstractNumId w:val="20"/>
  </w:num>
  <w:num w:numId="22" w16cid:durableId="1462577342">
    <w:abstractNumId w:val="15"/>
  </w:num>
  <w:num w:numId="23" w16cid:durableId="718017503">
    <w:abstractNumId w:val="13"/>
  </w:num>
  <w:num w:numId="24" w16cid:durableId="502091953">
    <w:abstractNumId w:val="10"/>
  </w:num>
  <w:num w:numId="25" w16cid:durableId="1194656778">
    <w:abstractNumId w:val="21"/>
  </w:num>
  <w:num w:numId="26" w16cid:durableId="871848541">
    <w:abstractNumId w:val="23"/>
  </w:num>
  <w:num w:numId="27" w16cid:durableId="39088939">
    <w:abstractNumId w:val="27"/>
  </w:num>
  <w:num w:numId="28" w16cid:durableId="678116404">
    <w:abstractNumId w:val="30"/>
  </w:num>
  <w:num w:numId="29" w16cid:durableId="1986428444">
    <w:abstractNumId w:val="16"/>
  </w:num>
  <w:num w:numId="30" w16cid:durableId="631324537">
    <w:abstractNumId w:val="26"/>
  </w:num>
  <w:num w:numId="31" w16cid:durableId="4371808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37831"/>
    <w:rsid w:val="00056E4C"/>
    <w:rsid w:val="00062BFE"/>
    <w:rsid w:val="00082A3A"/>
    <w:rsid w:val="000931FF"/>
    <w:rsid w:val="00093E19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A6280"/>
    <w:rsid w:val="001C28B8"/>
    <w:rsid w:val="001C2AEC"/>
    <w:rsid w:val="001C7751"/>
    <w:rsid w:val="001D1964"/>
    <w:rsid w:val="001F6A9B"/>
    <w:rsid w:val="00245159"/>
    <w:rsid w:val="00247CBE"/>
    <w:rsid w:val="002507EE"/>
    <w:rsid w:val="0025708E"/>
    <w:rsid w:val="00282312"/>
    <w:rsid w:val="002A17D8"/>
    <w:rsid w:val="002A45FC"/>
    <w:rsid w:val="002B5D26"/>
    <w:rsid w:val="002B7823"/>
    <w:rsid w:val="002D38C6"/>
    <w:rsid w:val="002E0246"/>
    <w:rsid w:val="002E4407"/>
    <w:rsid w:val="002F2C0D"/>
    <w:rsid w:val="002F39CD"/>
    <w:rsid w:val="00303C60"/>
    <w:rsid w:val="00341A03"/>
    <w:rsid w:val="00343CF7"/>
    <w:rsid w:val="0035176A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55673"/>
    <w:rsid w:val="004630AB"/>
    <w:rsid w:val="00482909"/>
    <w:rsid w:val="00486D19"/>
    <w:rsid w:val="00491059"/>
    <w:rsid w:val="004914E5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97A6E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3252E"/>
    <w:rsid w:val="00632ECD"/>
    <w:rsid w:val="00691D78"/>
    <w:rsid w:val="006939EA"/>
    <w:rsid w:val="006A7B37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2D4C"/>
    <w:rsid w:val="007874B8"/>
    <w:rsid w:val="007874F6"/>
    <w:rsid w:val="007919FA"/>
    <w:rsid w:val="007A782A"/>
    <w:rsid w:val="007B7937"/>
    <w:rsid w:val="007C2C8D"/>
    <w:rsid w:val="007C7110"/>
    <w:rsid w:val="007F08AA"/>
    <w:rsid w:val="0081690B"/>
    <w:rsid w:val="00820844"/>
    <w:rsid w:val="00827F6D"/>
    <w:rsid w:val="008350B3"/>
    <w:rsid w:val="00860D81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52C3D"/>
    <w:rsid w:val="00975A3D"/>
    <w:rsid w:val="009760F6"/>
    <w:rsid w:val="00976532"/>
    <w:rsid w:val="00982B8C"/>
    <w:rsid w:val="009920A2"/>
    <w:rsid w:val="009A73C4"/>
    <w:rsid w:val="009B5669"/>
    <w:rsid w:val="009B6657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32064"/>
    <w:rsid w:val="00A42C1E"/>
    <w:rsid w:val="00A5156E"/>
    <w:rsid w:val="00A6224F"/>
    <w:rsid w:val="00A6738D"/>
    <w:rsid w:val="00A673D8"/>
    <w:rsid w:val="00A82FA2"/>
    <w:rsid w:val="00A95536"/>
    <w:rsid w:val="00AB1F2A"/>
    <w:rsid w:val="00AE1A89"/>
    <w:rsid w:val="00AF575E"/>
    <w:rsid w:val="00B0750A"/>
    <w:rsid w:val="00B307B3"/>
    <w:rsid w:val="00B5723A"/>
    <w:rsid w:val="00B8500C"/>
    <w:rsid w:val="00B850F5"/>
    <w:rsid w:val="00BA1CA5"/>
    <w:rsid w:val="00BC38F6"/>
    <w:rsid w:val="00BC7F9D"/>
    <w:rsid w:val="00BF1749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12BA"/>
    <w:rsid w:val="00D022DF"/>
    <w:rsid w:val="00D147A9"/>
    <w:rsid w:val="00D2319A"/>
    <w:rsid w:val="00D2644E"/>
    <w:rsid w:val="00D26580"/>
    <w:rsid w:val="00D4300C"/>
    <w:rsid w:val="00D57DE0"/>
    <w:rsid w:val="00D60874"/>
    <w:rsid w:val="00D660EC"/>
    <w:rsid w:val="00D675F4"/>
    <w:rsid w:val="00D8073E"/>
    <w:rsid w:val="00D82ADF"/>
    <w:rsid w:val="00D90B36"/>
    <w:rsid w:val="00D9494A"/>
    <w:rsid w:val="00DA3D45"/>
    <w:rsid w:val="00DB1AE1"/>
    <w:rsid w:val="00DC681D"/>
    <w:rsid w:val="00DD0D88"/>
    <w:rsid w:val="00DD2F28"/>
    <w:rsid w:val="00DF0238"/>
    <w:rsid w:val="00DF07A9"/>
    <w:rsid w:val="00DF563A"/>
    <w:rsid w:val="00DF7DFD"/>
    <w:rsid w:val="00E00A5A"/>
    <w:rsid w:val="00E16069"/>
    <w:rsid w:val="00E16BF4"/>
    <w:rsid w:val="00E17836"/>
    <w:rsid w:val="00E46087"/>
    <w:rsid w:val="00E62BF6"/>
    <w:rsid w:val="00E8348B"/>
    <w:rsid w:val="00E83F63"/>
    <w:rsid w:val="00E85774"/>
    <w:rsid w:val="00E85804"/>
    <w:rsid w:val="00EA13D1"/>
    <w:rsid w:val="00EA4242"/>
    <w:rsid w:val="00EB23F8"/>
    <w:rsid w:val="00EB393E"/>
    <w:rsid w:val="00EF654B"/>
    <w:rsid w:val="00F51467"/>
    <w:rsid w:val="00F60090"/>
    <w:rsid w:val="00F61C92"/>
    <w:rsid w:val="00F7606F"/>
    <w:rsid w:val="00F85E87"/>
    <w:rsid w:val="00F90516"/>
    <w:rsid w:val="00F96CFD"/>
    <w:rsid w:val="00FB4C7E"/>
    <w:rsid w:val="00FD4145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3E1E58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rdewvalleywiki.com/ConcernedApe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CBC1B01CDE942BF1CBEDE4EF7C0AA" ma:contentTypeVersion="5" ma:contentTypeDescription="Create a new document." ma:contentTypeScope="" ma:versionID="cd99d99eccc1c480a4068710674abbe4">
  <xsd:schema xmlns:xsd="http://www.w3.org/2001/XMLSchema" xmlns:xs="http://www.w3.org/2001/XMLSchema" xmlns:p="http://schemas.microsoft.com/office/2006/metadata/properties" xmlns:ns3="a23a71a8-6d9f-4b10-913c-b97b5d081025" targetNamespace="http://schemas.microsoft.com/office/2006/metadata/properties" ma:root="true" ma:fieldsID="3b71a39a5a313ac6bc580b744471021e" ns3:_="">
    <xsd:import namespace="a23a71a8-6d9f-4b10-913c-b97b5d08102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3a71a8-6d9f-4b10-913c-b97b5d08102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176331-72B8-46BE-8E77-75D2E0A1A5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120885-A563-407A-AE93-FC4D8C369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3a71a8-6d9f-4b10-913c-b97b5d0810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35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1353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Cawood Chloe Maddison</cp:lastModifiedBy>
  <cp:revision>42</cp:revision>
  <cp:lastPrinted>2018-04-15T17:50:00Z</cp:lastPrinted>
  <dcterms:created xsi:type="dcterms:W3CDTF">2025-03-04T00:30:00Z</dcterms:created>
  <dcterms:modified xsi:type="dcterms:W3CDTF">2025-03-04T22:29:00Z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0x0101009E5CBC1B01CDE942BF1CBEDE4EF7C0AA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