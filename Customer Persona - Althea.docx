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DA6E9" w14:textId="1C560E15" w:rsidR="00D9494A" w:rsidRDefault="0073248E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Ce</w:t>
      </w:r>
      <w:r w:rsidR="00EE4F9A">
        <w:rPr>
          <w:b/>
          <w:color w:val="808080" w:themeColor="background1" w:themeShade="80"/>
          <w:sz w:val="36"/>
        </w:rPr>
        <w:t xml:space="preserve">dric </w:t>
      </w:r>
      <w:proofErr w:type="spellStart"/>
      <w:r w:rsidR="00EE4F9A">
        <w:rPr>
          <w:b/>
          <w:color w:val="808080" w:themeColor="background1" w:themeShade="80"/>
          <w:sz w:val="36"/>
        </w:rPr>
        <w:t>Shanzel</w:t>
      </w:r>
      <w:proofErr w:type="spellEnd"/>
    </w:p>
    <w:p w14:paraId="4CB9333A" w14:textId="10AEE27A" w:rsidR="00D9494A" w:rsidRPr="00975A3D" w:rsidRDefault="00C63F2A">
      <w:pPr>
        <w:rPr>
          <w:b/>
          <w:color w:val="808080" w:themeColor="background1" w:themeShade="80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F2C8C" wp14:editId="4EFE9775">
            <wp:simplePos x="0" y="0"/>
            <wp:positionH relativeFrom="column">
              <wp:posOffset>38100</wp:posOffset>
            </wp:positionH>
            <wp:positionV relativeFrom="paragraph">
              <wp:posOffset>151130</wp:posOffset>
            </wp:positionV>
            <wp:extent cx="1828800" cy="1711960"/>
            <wp:effectExtent l="0" t="0" r="0" b="2540"/>
            <wp:wrapNone/>
            <wp:docPr id="257785852" name="Picture 1" descr="Rasputin | Wiki Just dance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utin | Wiki Just dance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55" t="5334" r="17986" b="38333"/>
                    <a:stretch/>
                  </pic:blipFill>
                  <pic:spPr bwMode="auto">
                    <a:xfrm>
                      <a:off x="0" y="0"/>
                      <a:ext cx="18288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0AD6D3B7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7EF1833" w14:textId="649DB17D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05E74" w14:textId="14585A38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9B460C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7F1ADED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4DAA2BB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145B3A43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324D0020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6E84CFD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7874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F7DDD4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78B44CD8" w14:textId="1CDA3B07" w:rsidR="00975A3D" w:rsidRDefault="00A40716" w:rsidP="001C2AEC">
            <w:pPr>
              <w:rPr>
                <w:color w:val="000000" w:themeColor="text1"/>
                <w:sz w:val="20"/>
                <w:szCs w:val="20"/>
              </w:rPr>
            </w:pPr>
            <w:r w:rsidRPr="00264071">
              <w:rPr>
                <w:color w:val="000000" w:themeColor="text1"/>
                <w:sz w:val="20"/>
                <w:szCs w:val="20"/>
              </w:rPr>
              <w:t>To</w:t>
            </w:r>
            <w:r w:rsidR="003A4E37" w:rsidRPr="00264071">
              <w:rPr>
                <w:color w:val="000000" w:themeColor="text1"/>
                <w:sz w:val="20"/>
                <w:szCs w:val="20"/>
              </w:rPr>
              <w:t xml:space="preserve"> maintain a high level of physical fitness, staying in top form to inspire</w:t>
            </w:r>
            <w:r w:rsidR="003048EB" w:rsidRPr="00264071">
              <w:rPr>
                <w:color w:val="000000" w:themeColor="text1"/>
                <w:sz w:val="20"/>
                <w:szCs w:val="20"/>
              </w:rPr>
              <w:t xml:space="preserve"> his</w:t>
            </w:r>
            <w:r w:rsidR="003A4E37" w:rsidRPr="00264071">
              <w:rPr>
                <w:color w:val="000000" w:themeColor="text1"/>
                <w:sz w:val="20"/>
                <w:szCs w:val="20"/>
              </w:rPr>
              <w:t xml:space="preserve"> students, while also satisfying </w:t>
            </w:r>
            <w:r w:rsidR="00BB7C1A" w:rsidRPr="00264071">
              <w:rPr>
                <w:color w:val="000000" w:themeColor="text1"/>
                <w:sz w:val="20"/>
                <w:szCs w:val="20"/>
              </w:rPr>
              <w:t>his</w:t>
            </w:r>
            <w:r w:rsidR="003A4E37" w:rsidRPr="00264071">
              <w:rPr>
                <w:color w:val="000000" w:themeColor="text1"/>
                <w:sz w:val="20"/>
                <w:szCs w:val="20"/>
              </w:rPr>
              <w:t xml:space="preserve"> gaming hobby during </w:t>
            </w:r>
            <w:r w:rsidR="00345090" w:rsidRPr="00264071">
              <w:rPr>
                <w:color w:val="000000" w:themeColor="text1"/>
                <w:sz w:val="20"/>
                <w:szCs w:val="20"/>
              </w:rPr>
              <w:t xml:space="preserve">his </w:t>
            </w:r>
            <w:r w:rsidR="003A4E37" w:rsidRPr="00264071">
              <w:rPr>
                <w:color w:val="000000" w:themeColor="text1"/>
                <w:sz w:val="20"/>
                <w:szCs w:val="20"/>
              </w:rPr>
              <w:t>downtime.</w:t>
            </w:r>
            <w:r w:rsidR="00A119C1">
              <w:rPr>
                <w:color w:val="000000" w:themeColor="text1"/>
                <w:sz w:val="20"/>
                <w:szCs w:val="20"/>
              </w:rPr>
              <w:t xml:space="preserve"> – Balancing his t</w:t>
            </w:r>
            <w:r w:rsidR="00FD2588">
              <w:rPr>
                <w:color w:val="000000" w:themeColor="text1"/>
                <w:sz w:val="20"/>
                <w:szCs w:val="20"/>
              </w:rPr>
              <w:t>wo</w:t>
            </w:r>
            <w:r w:rsidR="00A119C1">
              <w:rPr>
                <w:color w:val="000000" w:themeColor="text1"/>
                <w:sz w:val="20"/>
                <w:szCs w:val="20"/>
              </w:rPr>
              <w:t xml:space="preserve"> biggest passions</w:t>
            </w:r>
            <w:r w:rsidR="00FD2588">
              <w:rPr>
                <w:color w:val="000000" w:themeColor="text1"/>
                <w:sz w:val="20"/>
                <w:szCs w:val="20"/>
              </w:rPr>
              <w:t>.</w:t>
            </w:r>
          </w:p>
          <w:p w14:paraId="4354D36D" w14:textId="77777777" w:rsidR="003F1FED" w:rsidRDefault="003F1FED" w:rsidP="001C2AEC">
            <w:pPr>
              <w:rPr>
                <w:color w:val="000000" w:themeColor="text1"/>
                <w:sz w:val="20"/>
                <w:szCs w:val="20"/>
              </w:rPr>
            </w:pPr>
          </w:p>
          <w:p w14:paraId="360681DC" w14:textId="276E0006" w:rsidR="003F1FED" w:rsidRPr="00264071" w:rsidRDefault="003F1FED" w:rsidP="001C2A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Keeping up to date </w:t>
            </w:r>
            <w:r w:rsidR="00925DD1">
              <w:rPr>
                <w:color w:val="000000" w:themeColor="text1"/>
                <w:sz w:val="20"/>
                <w:szCs w:val="20"/>
              </w:rPr>
              <w:t>with the evolving gaming industry</w:t>
            </w:r>
            <w:r w:rsidR="000A3356">
              <w:rPr>
                <w:color w:val="000000" w:themeColor="text1"/>
                <w:sz w:val="20"/>
                <w:szCs w:val="20"/>
              </w:rPr>
              <w:t>.</w:t>
            </w:r>
          </w:p>
          <w:p w14:paraId="4D1620A9" w14:textId="7DDCDBA3" w:rsidR="00AE542D" w:rsidRPr="00264071" w:rsidRDefault="00AE542D" w:rsidP="001C2AEC">
            <w:pPr>
              <w:rPr>
                <w:color w:val="000000" w:themeColor="text1"/>
                <w:sz w:val="20"/>
                <w:szCs w:val="20"/>
              </w:rPr>
            </w:pPr>
          </w:p>
          <w:p w14:paraId="3A9FAE76" w14:textId="19FC7558" w:rsidR="000403E9" w:rsidRPr="00AE542D" w:rsidRDefault="000403E9" w:rsidP="00AE542D">
            <w:pPr>
              <w:rPr>
                <w:color w:val="000000" w:themeColor="text1"/>
              </w:rPr>
            </w:pPr>
            <w:r w:rsidRPr="00264071">
              <w:rPr>
                <w:color w:val="000000" w:themeColor="text1"/>
                <w:sz w:val="20"/>
                <w:szCs w:val="20"/>
              </w:rPr>
              <w:t xml:space="preserve">Building connections with different types of people </w:t>
            </w:r>
            <w:r w:rsidR="00A40716" w:rsidRPr="00264071">
              <w:rPr>
                <w:color w:val="000000" w:themeColor="text1"/>
                <w:sz w:val="20"/>
                <w:szCs w:val="20"/>
              </w:rPr>
              <w:t xml:space="preserve">through different </w:t>
            </w:r>
            <w:r w:rsidR="009668C1" w:rsidRPr="00264071">
              <w:rPr>
                <w:color w:val="000000" w:themeColor="text1"/>
                <w:sz w:val="20"/>
                <w:szCs w:val="20"/>
              </w:rPr>
              <w:t>platforms (online and in person)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AF4B66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14E4CE5" w14:textId="5E956743" w:rsidR="00975A3D" w:rsidRPr="00264071" w:rsidRDefault="003B61C6" w:rsidP="001C2AEC">
            <w:pPr>
              <w:rPr>
                <w:color w:val="000000" w:themeColor="text1"/>
                <w:sz w:val="20"/>
                <w:szCs w:val="20"/>
              </w:rPr>
            </w:pPr>
            <w:r w:rsidRPr="00264071">
              <w:rPr>
                <w:color w:val="000000" w:themeColor="text1"/>
                <w:sz w:val="20"/>
                <w:szCs w:val="20"/>
              </w:rPr>
              <w:t xml:space="preserve">Does </w:t>
            </w:r>
            <w:r w:rsidR="006F7B4B" w:rsidRPr="00264071">
              <w:rPr>
                <w:color w:val="000000" w:themeColor="text1"/>
                <w:sz w:val="20"/>
                <w:szCs w:val="20"/>
              </w:rPr>
              <w:t>not always get notified of new game release</w:t>
            </w:r>
            <w:r w:rsidR="00DB68F2" w:rsidRPr="00264071">
              <w:rPr>
                <w:color w:val="000000" w:themeColor="text1"/>
                <w:sz w:val="20"/>
                <w:szCs w:val="20"/>
              </w:rPr>
              <w:t xml:space="preserve">s </w:t>
            </w:r>
            <w:r w:rsidR="009C0B77">
              <w:rPr>
                <w:color w:val="000000" w:themeColor="text1"/>
                <w:sz w:val="20"/>
                <w:szCs w:val="20"/>
              </w:rPr>
              <w:t>or</w:t>
            </w:r>
            <w:r w:rsidR="00DB68F2" w:rsidRPr="00264071">
              <w:rPr>
                <w:color w:val="000000" w:themeColor="text1"/>
                <w:sz w:val="20"/>
                <w:szCs w:val="20"/>
              </w:rPr>
              <w:t xml:space="preserve"> updates on games he </w:t>
            </w:r>
            <w:r w:rsidR="00DE13C2" w:rsidRPr="00264071">
              <w:rPr>
                <w:color w:val="000000" w:themeColor="text1"/>
                <w:sz w:val="20"/>
                <w:szCs w:val="20"/>
              </w:rPr>
              <w:t>currently plays</w:t>
            </w:r>
            <w:r w:rsidR="000A3356">
              <w:rPr>
                <w:color w:val="000000" w:themeColor="text1"/>
                <w:sz w:val="20"/>
                <w:szCs w:val="20"/>
              </w:rPr>
              <w:t>.</w:t>
            </w:r>
          </w:p>
          <w:p w14:paraId="33B274E2" w14:textId="77777777" w:rsidR="00C22FD4" w:rsidRPr="00264071" w:rsidRDefault="00C22FD4" w:rsidP="001C2AEC">
            <w:pPr>
              <w:rPr>
                <w:color w:val="000000" w:themeColor="text1"/>
                <w:sz w:val="20"/>
                <w:szCs w:val="20"/>
              </w:rPr>
            </w:pPr>
          </w:p>
          <w:p w14:paraId="3A8B5671" w14:textId="2C8C8D2B" w:rsidR="006F746F" w:rsidRPr="00264071" w:rsidRDefault="000D438C" w:rsidP="001C2AE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Having trouble</w:t>
            </w:r>
            <w:r w:rsidR="008D65DF" w:rsidRPr="00264071">
              <w:rPr>
                <w:color w:val="000000" w:themeColor="text1"/>
                <w:sz w:val="20"/>
                <w:szCs w:val="20"/>
              </w:rPr>
              <w:t xml:space="preserve"> tracking the different games </w:t>
            </w:r>
            <w:r w:rsidR="00473094" w:rsidRPr="00264071">
              <w:rPr>
                <w:color w:val="000000" w:themeColor="text1"/>
                <w:sz w:val="20"/>
                <w:szCs w:val="20"/>
              </w:rPr>
              <w:t xml:space="preserve">he plays </w:t>
            </w:r>
            <w:r w:rsidR="005D2700" w:rsidRPr="00264071">
              <w:rPr>
                <w:color w:val="000000" w:themeColor="text1"/>
                <w:sz w:val="20"/>
                <w:szCs w:val="20"/>
              </w:rPr>
              <w:t>as he is a fan of multiple genres</w:t>
            </w:r>
            <w:r w:rsidR="0089393A" w:rsidRPr="00264071">
              <w:rPr>
                <w:color w:val="000000" w:themeColor="text1"/>
                <w:sz w:val="20"/>
                <w:szCs w:val="20"/>
              </w:rPr>
              <w:t>.</w:t>
            </w:r>
          </w:p>
          <w:p w14:paraId="39928855" w14:textId="77777777" w:rsidR="00E65D8B" w:rsidRPr="00264071" w:rsidRDefault="00E65D8B" w:rsidP="001C2AEC">
            <w:pPr>
              <w:rPr>
                <w:color w:val="000000" w:themeColor="text1"/>
                <w:sz w:val="20"/>
                <w:szCs w:val="20"/>
              </w:rPr>
            </w:pPr>
          </w:p>
          <w:p w14:paraId="6F8B358D" w14:textId="77777777" w:rsidR="0089393A" w:rsidRPr="00264071" w:rsidRDefault="0089393A" w:rsidP="001C2AEC">
            <w:pPr>
              <w:rPr>
                <w:color w:val="000000" w:themeColor="text1"/>
                <w:sz w:val="20"/>
                <w:szCs w:val="20"/>
              </w:rPr>
            </w:pPr>
          </w:p>
          <w:p w14:paraId="3905E5C8" w14:textId="59595444" w:rsidR="00C22FD4" w:rsidRPr="00975A3D" w:rsidRDefault="00C22FD4" w:rsidP="00DB68F2">
            <w:pPr>
              <w:rPr>
                <w:color w:val="000000" w:themeColor="text1"/>
              </w:rPr>
            </w:pPr>
          </w:p>
        </w:tc>
      </w:tr>
      <w:tr w:rsidR="00975A3D" w:rsidRPr="001C2AEC" w14:paraId="23144249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4F0A96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441718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DAC6BF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AB666C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91B2C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A84C8B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0FF8B9E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5B3FBA64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DE804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0ECA1A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02466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54BDB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C679D3C" w14:textId="77777777" w:rsidTr="00D02E2F">
        <w:trPr>
          <w:trHeight w:val="463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A0065A6" w14:textId="127EF098" w:rsidR="00B5052B" w:rsidRPr="00B5052B" w:rsidRDefault="0097536A" w:rsidP="00B5052B">
            <w:pPr>
              <w:rPr>
                <w:bCs/>
                <w:lang w:val="en-NZ"/>
              </w:rPr>
            </w:pPr>
            <w:r>
              <w:rPr>
                <w:bCs/>
                <w:lang w:val="en-NZ"/>
              </w:rPr>
              <w:t>“</w:t>
            </w:r>
            <w:hyperlink r:id="rId12" w:history="1">
              <w:r w:rsidR="00B5052B" w:rsidRPr="00B5052B">
                <w:rPr>
                  <w:rStyle w:val="Hyperlink"/>
                  <w:bCs/>
                  <w:color w:val="auto"/>
                  <w:u w:val="none"/>
                  <w:lang w:val="en-NZ"/>
                </w:rPr>
                <w:t>Work, love and play are the great balance wheels of man's being.</w:t>
              </w:r>
            </w:hyperlink>
            <w:r>
              <w:rPr>
                <w:bCs/>
              </w:rPr>
              <w:t>”</w:t>
            </w:r>
          </w:p>
          <w:p w14:paraId="469C20B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9ED62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E8B7F2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9A9A8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E26AA7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E0FEDF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E07CB21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C08A40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888D4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A1EC7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F93FC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2F93DE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428D333" w14:textId="1247E8C7" w:rsidR="00975A3D" w:rsidRPr="001C2AEC" w:rsidRDefault="00C22FD4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Cedric</w:t>
            </w:r>
            <w:r w:rsidR="00132998">
              <w:rPr>
                <w:noProof/>
                <w:color w:val="000000" w:themeColor="text1"/>
              </w:rPr>
              <w:t xml:space="preserve"> </w:t>
            </w:r>
            <w:r w:rsidR="00A877D8">
              <w:rPr>
                <w:noProof/>
                <w:color w:val="000000" w:themeColor="text1"/>
              </w:rPr>
              <w:t>Shanzel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D3B4DD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725930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8786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53FFDD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7459642E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EC88DE1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EF7A4B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D77C2B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676FC4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DB99A1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BC900A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4653445" w14:textId="7FCFD42C" w:rsidR="00975A3D" w:rsidRPr="001C2AEC" w:rsidRDefault="00D02E2F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</w:t>
            </w:r>
            <w:r w:rsidR="00C22FD4">
              <w:rPr>
                <w:noProof/>
                <w:color w:val="000000" w:themeColor="text1"/>
              </w:rPr>
              <w:t>7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99302C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7DE393F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34725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B761322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4C81FC9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92BDA77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268FD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0941BA8F" w14:textId="77777777" w:rsidR="00D536E2" w:rsidRPr="00264071" w:rsidRDefault="00C22FD4" w:rsidP="00975A3D">
            <w:pPr>
              <w:rPr>
                <w:color w:val="000000" w:themeColor="text1"/>
                <w:sz w:val="20"/>
                <w:szCs w:val="20"/>
              </w:rPr>
            </w:pPr>
            <w:r w:rsidRPr="00264071">
              <w:rPr>
                <w:color w:val="000000" w:themeColor="text1"/>
                <w:sz w:val="20"/>
                <w:szCs w:val="20"/>
              </w:rPr>
              <w:t>M</w:t>
            </w:r>
            <w:r w:rsidR="006F7B4B" w:rsidRPr="00264071">
              <w:rPr>
                <w:color w:val="000000" w:themeColor="text1"/>
                <w:sz w:val="20"/>
                <w:szCs w:val="20"/>
              </w:rPr>
              <w:t xml:space="preserve">issing out on early access rewards and getting spoilers on social media. </w:t>
            </w:r>
          </w:p>
          <w:p w14:paraId="181CB0DC" w14:textId="77777777" w:rsidR="00D536E2" w:rsidRPr="00264071" w:rsidRDefault="00D536E2" w:rsidP="00975A3D">
            <w:pPr>
              <w:rPr>
                <w:color w:val="000000" w:themeColor="text1"/>
                <w:sz w:val="20"/>
                <w:szCs w:val="20"/>
              </w:rPr>
            </w:pPr>
          </w:p>
          <w:p w14:paraId="20D39012" w14:textId="43DCAD12" w:rsidR="00975A3D" w:rsidRPr="00975A3D" w:rsidRDefault="00D536E2" w:rsidP="00975A3D">
            <w:pPr>
              <w:rPr>
                <w:color w:val="000000" w:themeColor="text1"/>
              </w:rPr>
            </w:pPr>
            <w:r w:rsidRPr="00264071">
              <w:rPr>
                <w:color w:val="000000" w:themeColor="text1"/>
                <w:sz w:val="20"/>
                <w:szCs w:val="20"/>
              </w:rPr>
              <w:t xml:space="preserve">Not being able to </w:t>
            </w:r>
            <w:r w:rsidR="00A11AE9" w:rsidRPr="00264071">
              <w:rPr>
                <w:color w:val="000000" w:themeColor="text1"/>
                <w:sz w:val="20"/>
                <w:szCs w:val="20"/>
              </w:rPr>
              <w:t xml:space="preserve">keep up to date </w:t>
            </w:r>
            <w:r w:rsidR="00D96078" w:rsidRPr="00264071">
              <w:rPr>
                <w:color w:val="000000" w:themeColor="text1"/>
                <w:sz w:val="20"/>
                <w:szCs w:val="20"/>
              </w:rPr>
              <w:t xml:space="preserve">with </w:t>
            </w:r>
            <w:r w:rsidR="00947F47" w:rsidRPr="00264071">
              <w:rPr>
                <w:color w:val="000000" w:themeColor="text1"/>
                <w:sz w:val="20"/>
                <w:szCs w:val="20"/>
              </w:rPr>
              <w:t>multiple</w:t>
            </w:r>
            <w:r w:rsidR="00D96078" w:rsidRPr="00264071">
              <w:rPr>
                <w:color w:val="000000" w:themeColor="text1"/>
                <w:sz w:val="20"/>
                <w:szCs w:val="20"/>
              </w:rPr>
              <w:t xml:space="preserve"> games</w:t>
            </w:r>
            <w:r w:rsidR="00374309">
              <w:rPr>
                <w:color w:val="000000" w:themeColor="text1"/>
                <w:sz w:val="20"/>
                <w:szCs w:val="20"/>
              </w:rPr>
              <w:t>.</w:t>
            </w:r>
            <w:r w:rsidR="00D96078" w:rsidRPr="00264071">
              <w:rPr>
                <w:color w:val="000000" w:themeColor="text1"/>
                <w:sz w:val="20"/>
                <w:szCs w:val="20"/>
              </w:rPr>
              <w:t xml:space="preserve"> </w:t>
            </w:r>
            <w:r w:rsidR="006F7B4B" w:rsidRPr="00264071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4ABC7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12CBE01" w14:textId="66616917" w:rsidR="00975A3D" w:rsidRPr="001C2AEC" w:rsidRDefault="004D01C3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PERSONA PHOTO</w:t>
            </w:r>
          </w:p>
        </w:tc>
      </w:tr>
      <w:tr w:rsidR="00975A3D" w:rsidRPr="001C2AEC" w14:paraId="6833CF8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1C4DB1E" w14:textId="2BDA0833" w:rsidR="00975A3D" w:rsidRPr="001C2AEC" w:rsidRDefault="00C22FD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  <w:r w:rsidR="00D02E2F">
              <w:rPr>
                <w:noProof/>
                <w:color w:val="000000" w:themeColor="text1"/>
              </w:rPr>
              <w:t xml:space="preserve">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16DDB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043E0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70E9BE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6806F1E" w14:textId="60EB5993" w:rsidR="00975A3D" w:rsidRPr="001C2AEC" w:rsidRDefault="00533047" w:rsidP="00975A3D">
            <w:pPr>
              <w:rPr>
                <w:b/>
                <w:color w:val="000000" w:themeColor="text1"/>
              </w:rPr>
            </w:pPr>
            <w:hyperlink r:id="rId13" w:history="1">
              <w:r w:rsidRPr="00533047">
                <w:rPr>
                  <w:rStyle w:val="Hyperlink"/>
                  <w:b/>
                </w:rPr>
                <w:t>Rasputin | Wiki Just Dance | Fandom</w:t>
              </w:r>
            </w:hyperlink>
          </w:p>
        </w:tc>
      </w:tr>
      <w:tr w:rsidR="00975A3D" w:rsidRPr="001C2AEC" w14:paraId="7A58278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6AE458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6ADA50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E9FFF3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B0EB16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DB7AC42" w14:textId="18FE4A44" w:rsidR="00975A3D" w:rsidRPr="001C2AEC" w:rsidRDefault="004D01C3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QUOTATION</w:t>
            </w:r>
          </w:p>
        </w:tc>
      </w:tr>
      <w:tr w:rsidR="00975A3D" w:rsidRPr="001C2AEC" w14:paraId="207CE69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2F17828" w14:textId="45BD27EF" w:rsidR="00975A3D" w:rsidRPr="001C2AEC" w:rsidRDefault="007F0696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Wellington</w:t>
            </w:r>
            <w:r w:rsidR="00D02E2F" w:rsidRPr="00D02E2F">
              <w:rPr>
                <w:noProof/>
                <w:color w:val="000000" w:themeColor="text1"/>
              </w:rPr>
              <w:t>, New Zealand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49B51C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59DF2F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7E27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4DADD2CD" w14:textId="7DB09004" w:rsidR="00975A3D" w:rsidRPr="001C2AEC" w:rsidRDefault="006C710D" w:rsidP="00975A3D">
            <w:pPr>
              <w:rPr>
                <w:b/>
                <w:color w:val="000000" w:themeColor="text1"/>
              </w:rPr>
            </w:pPr>
            <w:hyperlink r:id="rId14" w:history="1">
              <w:r w:rsidRPr="00B5052B">
                <w:rPr>
                  <w:rStyle w:val="Hyperlink"/>
                  <w:bCs/>
                  <w:color w:val="auto"/>
                  <w:u w:val="none"/>
                  <w:lang w:val="en-NZ"/>
                </w:rPr>
                <w:t>Orison Swett Marden</w:t>
              </w:r>
            </w:hyperlink>
          </w:p>
        </w:tc>
      </w:tr>
      <w:tr w:rsidR="00975A3D" w:rsidRPr="001C2AEC" w14:paraId="538F6B8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2A6890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9E342B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E82F51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015D6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C682C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3BC26534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01C7960" w14:textId="48FC7285" w:rsidR="00975A3D" w:rsidRPr="001C2AEC" w:rsidRDefault="000B0DD0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Dance </w:t>
            </w:r>
            <w:r w:rsidR="00AF3BB8">
              <w:rPr>
                <w:noProof/>
                <w:color w:val="000000" w:themeColor="text1"/>
              </w:rPr>
              <w:t>Instructor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F692A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08598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02853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617D7E5" w14:textId="2814DAB2" w:rsidR="00975A3D" w:rsidRPr="00533047" w:rsidRDefault="00533047" w:rsidP="00975A3D">
            <w:pPr>
              <w:rPr>
                <w:bCs/>
                <w:color w:val="000000" w:themeColor="text1"/>
              </w:rPr>
            </w:pPr>
            <w:r w:rsidRPr="00533047">
              <w:rPr>
                <w:bCs/>
                <w:color w:val="000000" w:themeColor="text1"/>
              </w:rPr>
              <w:t>NA</w:t>
            </w:r>
          </w:p>
        </w:tc>
      </w:tr>
      <w:tr w:rsidR="00975A3D" w:rsidRPr="001C2AEC" w14:paraId="1E929F49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BB13CC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97583A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C492E1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E7AACB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341637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3939B1E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9F56412" w14:textId="3055C073" w:rsidR="00975A3D" w:rsidRPr="001C2AEC" w:rsidRDefault="0024489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Hip Hop Dance Instructor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60CFB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B138C6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FF1E8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1439862" w14:textId="59D93CB9" w:rsidR="00975A3D" w:rsidRPr="00533047" w:rsidRDefault="00533047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</w:t>
            </w:r>
          </w:p>
        </w:tc>
      </w:tr>
      <w:tr w:rsidR="00975A3D" w:rsidRPr="001C2AEC" w14:paraId="3C28FCB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56BD87D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5D3C3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DC70F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7E74D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F8DC0C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7A255BA5" w14:textId="77777777" w:rsidTr="00D02E2F">
        <w:trPr>
          <w:trHeight w:val="373"/>
        </w:trPr>
        <w:tc>
          <w:tcPr>
            <w:tcW w:w="4512" w:type="dxa"/>
            <w:gridSpan w:val="2"/>
            <w:vAlign w:val="center"/>
          </w:tcPr>
          <w:p w14:paraId="0B73C656" w14:textId="5E379C05" w:rsidR="00975A3D" w:rsidRPr="001C2AEC" w:rsidRDefault="00D02E2F" w:rsidP="00975A3D">
            <w:pPr>
              <w:rPr>
                <w:noProof/>
                <w:color w:val="000000" w:themeColor="text1"/>
              </w:rPr>
            </w:pPr>
            <w:r w:rsidRPr="00D02E2F">
              <w:rPr>
                <w:noProof/>
                <w:color w:val="000000" w:themeColor="text1"/>
              </w:rPr>
              <w:t>Bachelor's Degree i</w:t>
            </w:r>
            <w:r w:rsidR="00C646B7">
              <w:rPr>
                <w:noProof/>
                <w:color w:val="000000" w:themeColor="text1"/>
              </w:rPr>
              <w:t xml:space="preserve">n </w:t>
            </w:r>
            <w:r w:rsidR="00867152">
              <w:rPr>
                <w:noProof/>
                <w:color w:val="000000" w:themeColor="text1"/>
              </w:rPr>
              <w:t xml:space="preserve">Perfoming Arts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8C7A2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F370AB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A446D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23E468D" w14:textId="7F481324" w:rsidR="00975A3D" w:rsidRPr="001F2EF1" w:rsidRDefault="001F2EF1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</w:t>
            </w:r>
          </w:p>
        </w:tc>
      </w:tr>
      <w:tr w:rsidR="00975A3D" w:rsidRPr="001C2AEC" w14:paraId="27D57A2F" w14:textId="77777777" w:rsidTr="00D02E2F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639D3A3" w14:textId="45487A24" w:rsidR="00D02E2F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vAlign w:val="center"/>
          </w:tcPr>
          <w:p w14:paraId="7378D01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CD3947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vAlign w:val="center"/>
          </w:tcPr>
          <w:p w14:paraId="5BF457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7D740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D02E2F" w:rsidRPr="001C2AEC" w14:paraId="422D371E" w14:textId="77777777" w:rsidTr="00AE542D">
        <w:trPr>
          <w:trHeight w:val="288"/>
        </w:trPr>
        <w:tc>
          <w:tcPr>
            <w:tcW w:w="4512" w:type="dxa"/>
            <w:gridSpan w:val="2"/>
            <w:shd w:val="clear" w:color="auto" w:fill="auto"/>
            <w:vAlign w:val="center"/>
          </w:tcPr>
          <w:p w14:paraId="637BA767" w14:textId="5EB60356" w:rsidR="00D02E2F" w:rsidRPr="00AE542D" w:rsidRDefault="00AE542D" w:rsidP="00975A3D">
            <w:pPr>
              <w:rPr>
                <w:bCs/>
                <w:noProof/>
                <w:color w:val="000000" w:themeColor="text1"/>
              </w:rPr>
            </w:pPr>
            <w:r w:rsidRPr="00AE542D">
              <w:rPr>
                <w:bCs/>
                <w:noProof/>
                <w:color w:val="000000" w:themeColor="text1"/>
              </w:rPr>
              <w:t>$</w:t>
            </w:r>
            <w:r w:rsidR="007F0696">
              <w:rPr>
                <w:bCs/>
                <w:noProof/>
                <w:color w:val="000000" w:themeColor="text1"/>
              </w:rPr>
              <w:t>65</w:t>
            </w:r>
            <w:r w:rsidRPr="00AE542D">
              <w:rPr>
                <w:bCs/>
                <w:noProof/>
                <w:color w:val="000000" w:themeColor="text1"/>
              </w:rPr>
              <w:t>,000 per year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 w14:paraId="19D20365" w14:textId="77777777" w:rsidR="00D02E2F" w:rsidRPr="001C2AEC" w:rsidRDefault="00D02E2F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8D8FF87" w14:textId="77777777" w:rsidR="00D02E2F" w:rsidRPr="001C2AEC" w:rsidRDefault="00D02E2F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 w14:paraId="27CF9C9C" w14:textId="77777777" w:rsidR="00D02E2F" w:rsidRPr="001C2AEC" w:rsidRDefault="00D02E2F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2B7D9D9" w14:textId="7FEEE60D" w:rsidR="00D02E2F" w:rsidRPr="001F2EF1" w:rsidRDefault="001F2EF1" w:rsidP="00975A3D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</w:t>
            </w:r>
          </w:p>
        </w:tc>
      </w:tr>
    </w:tbl>
    <w:p w14:paraId="43BD1FB0" w14:textId="77777777" w:rsidR="00560932" w:rsidRDefault="00560932" w:rsidP="00D4300C">
      <w:pPr>
        <w:rPr>
          <w:noProof/>
        </w:rPr>
        <w:sectPr w:rsidR="00560932" w:rsidSect="0024515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497568C5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C0D1C" w14:textId="77777777" w:rsidR="0009733F" w:rsidRDefault="0009733F" w:rsidP="00D4300C">
      <w:r>
        <w:separator/>
      </w:r>
    </w:p>
  </w:endnote>
  <w:endnote w:type="continuationSeparator" w:id="0">
    <w:p w14:paraId="02D460A1" w14:textId="77777777" w:rsidR="0009733F" w:rsidRDefault="0009733F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708688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E5E7D2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3566B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ABC8A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0B460" w14:textId="77777777" w:rsidR="0009733F" w:rsidRDefault="0009733F" w:rsidP="00D4300C">
      <w:r>
        <w:separator/>
      </w:r>
    </w:p>
  </w:footnote>
  <w:footnote w:type="continuationSeparator" w:id="0">
    <w:p w14:paraId="46100D3A" w14:textId="77777777" w:rsidR="0009733F" w:rsidRDefault="0009733F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04639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D30737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0181E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728461">
    <w:abstractNumId w:val="9"/>
  </w:num>
  <w:num w:numId="2" w16cid:durableId="1245287">
    <w:abstractNumId w:val="8"/>
  </w:num>
  <w:num w:numId="3" w16cid:durableId="1477910650">
    <w:abstractNumId w:val="7"/>
  </w:num>
  <w:num w:numId="4" w16cid:durableId="1530142528">
    <w:abstractNumId w:val="6"/>
  </w:num>
  <w:num w:numId="5" w16cid:durableId="146479471">
    <w:abstractNumId w:val="5"/>
  </w:num>
  <w:num w:numId="6" w16cid:durableId="1651834929">
    <w:abstractNumId w:val="4"/>
  </w:num>
  <w:num w:numId="7" w16cid:durableId="950472373">
    <w:abstractNumId w:val="3"/>
  </w:num>
  <w:num w:numId="8" w16cid:durableId="2019233009">
    <w:abstractNumId w:val="2"/>
  </w:num>
  <w:num w:numId="9" w16cid:durableId="1963918910">
    <w:abstractNumId w:val="1"/>
  </w:num>
  <w:num w:numId="10" w16cid:durableId="2116630293">
    <w:abstractNumId w:val="0"/>
  </w:num>
  <w:num w:numId="11" w16cid:durableId="781652204">
    <w:abstractNumId w:val="19"/>
  </w:num>
  <w:num w:numId="12" w16cid:durableId="169687902">
    <w:abstractNumId w:val="28"/>
  </w:num>
  <w:num w:numId="13" w16cid:durableId="400636825">
    <w:abstractNumId w:val="27"/>
  </w:num>
  <w:num w:numId="14" w16cid:durableId="770393559">
    <w:abstractNumId w:val="17"/>
  </w:num>
  <w:num w:numId="15" w16cid:durableId="421339154">
    <w:abstractNumId w:val="14"/>
  </w:num>
  <w:num w:numId="16" w16cid:durableId="1311521492">
    <w:abstractNumId w:val="18"/>
  </w:num>
  <w:num w:numId="17" w16cid:durableId="1414354671">
    <w:abstractNumId w:val="24"/>
  </w:num>
  <w:num w:numId="18" w16cid:durableId="389304651">
    <w:abstractNumId w:val="23"/>
  </w:num>
  <w:num w:numId="19" w16cid:durableId="2017732599">
    <w:abstractNumId w:val="11"/>
  </w:num>
  <w:num w:numId="20" w16cid:durableId="1034961242">
    <w:abstractNumId w:val="12"/>
  </w:num>
  <w:num w:numId="21" w16cid:durableId="1378898477">
    <w:abstractNumId w:val="20"/>
  </w:num>
  <w:num w:numId="22" w16cid:durableId="1518734149">
    <w:abstractNumId w:val="15"/>
  </w:num>
  <w:num w:numId="23" w16cid:durableId="1483305455">
    <w:abstractNumId w:val="13"/>
  </w:num>
  <w:num w:numId="24" w16cid:durableId="610863547">
    <w:abstractNumId w:val="10"/>
  </w:num>
  <w:num w:numId="25" w16cid:durableId="1938247157">
    <w:abstractNumId w:val="21"/>
  </w:num>
  <w:num w:numId="26" w16cid:durableId="1443765645">
    <w:abstractNumId w:val="22"/>
  </w:num>
  <w:num w:numId="27" w16cid:durableId="891886283">
    <w:abstractNumId w:val="26"/>
  </w:num>
  <w:num w:numId="28" w16cid:durableId="1166752228">
    <w:abstractNumId w:val="29"/>
  </w:num>
  <w:num w:numId="29" w16cid:durableId="242222439">
    <w:abstractNumId w:val="16"/>
  </w:num>
  <w:num w:numId="30" w16cid:durableId="19030541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2155"/>
    <w:rsid w:val="00027FE5"/>
    <w:rsid w:val="00031AF7"/>
    <w:rsid w:val="000403E9"/>
    <w:rsid w:val="00056E4C"/>
    <w:rsid w:val="00062BFE"/>
    <w:rsid w:val="00080F8C"/>
    <w:rsid w:val="00082A3A"/>
    <w:rsid w:val="000834FE"/>
    <w:rsid w:val="0009733F"/>
    <w:rsid w:val="000A3356"/>
    <w:rsid w:val="000A34D5"/>
    <w:rsid w:val="000B07CC"/>
    <w:rsid w:val="000B0DD0"/>
    <w:rsid w:val="000B3AA5"/>
    <w:rsid w:val="000D0112"/>
    <w:rsid w:val="000D438C"/>
    <w:rsid w:val="000D5F7F"/>
    <w:rsid w:val="000E1102"/>
    <w:rsid w:val="000E139B"/>
    <w:rsid w:val="000E7AF5"/>
    <w:rsid w:val="000F6F8D"/>
    <w:rsid w:val="00104A83"/>
    <w:rsid w:val="00111C4F"/>
    <w:rsid w:val="00121D51"/>
    <w:rsid w:val="00132998"/>
    <w:rsid w:val="001472A1"/>
    <w:rsid w:val="00160F3E"/>
    <w:rsid w:val="00177F32"/>
    <w:rsid w:val="001962A6"/>
    <w:rsid w:val="00197E3B"/>
    <w:rsid w:val="001C28B8"/>
    <w:rsid w:val="001C2AEC"/>
    <w:rsid w:val="001C7751"/>
    <w:rsid w:val="001D1964"/>
    <w:rsid w:val="001F2EF1"/>
    <w:rsid w:val="00225420"/>
    <w:rsid w:val="00244898"/>
    <w:rsid w:val="00245159"/>
    <w:rsid w:val="00247CBE"/>
    <w:rsid w:val="002507EE"/>
    <w:rsid w:val="0025708E"/>
    <w:rsid w:val="00264071"/>
    <w:rsid w:val="00290384"/>
    <w:rsid w:val="002A17D8"/>
    <w:rsid w:val="002A45FC"/>
    <w:rsid w:val="002B4732"/>
    <w:rsid w:val="002B5D26"/>
    <w:rsid w:val="002D38C6"/>
    <w:rsid w:val="002E4407"/>
    <w:rsid w:val="002F2C0D"/>
    <w:rsid w:val="002F39CD"/>
    <w:rsid w:val="00300381"/>
    <w:rsid w:val="00303C60"/>
    <w:rsid w:val="003048EB"/>
    <w:rsid w:val="00341A03"/>
    <w:rsid w:val="00343CF7"/>
    <w:rsid w:val="00345090"/>
    <w:rsid w:val="0036274A"/>
    <w:rsid w:val="0036595F"/>
    <w:rsid w:val="00374309"/>
    <w:rsid w:val="003758D7"/>
    <w:rsid w:val="00376B04"/>
    <w:rsid w:val="00391685"/>
    <w:rsid w:val="00394B8A"/>
    <w:rsid w:val="003A167F"/>
    <w:rsid w:val="003A4E37"/>
    <w:rsid w:val="003B61C6"/>
    <w:rsid w:val="003C25DB"/>
    <w:rsid w:val="003D28EE"/>
    <w:rsid w:val="003F1FED"/>
    <w:rsid w:val="003F787D"/>
    <w:rsid w:val="00407A91"/>
    <w:rsid w:val="00422668"/>
    <w:rsid w:val="00427459"/>
    <w:rsid w:val="00434271"/>
    <w:rsid w:val="0045552B"/>
    <w:rsid w:val="004630AB"/>
    <w:rsid w:val="00473094"/>
    <w:rsid w:val="00482909"/>
    <w:rsid w:val="00491059"/>
    <w:rsid w:val="00492BF1"/>
    <w:rsid w:val="00493BCE"/>
    <w:rsid w:val="004952F9"/>
    <w:rsid w:val="004B4C32"/>
    <w:rsid w:val="004D01C3"/>
    <w:rsid w:val="004D59AF"/>
    <w:rsid w:val="004E5A60"/>
    <w:rsid w:val="004E7C78"/>
    <w:rsid w:val="004F63C9"/>
    <w:rsid w:val="00512412"/>
    <w:rsid w:val="00531F82"/>
    <w:rsid w:val="00533047"/>
    <w:rsid w:val="00544D72"/>
    <w:rsid w:val="00547183"/>
    <w:rsid w:val="00557C38"/>
    <w:rsid w:val="00560932"/>
    <w:rsid w:val="0056108B"/>
    <w:rsid w:val="00571109"/>
    <w:rsid w:val="00585DBD"/>
    <w:rsid w:val="005A2BD6"/>
    <w:rsid w:val="005B0B4C"/>
    <w:rsid w:val="005B1B01"/>
    <w:rsid w:val="005B1D94"/>
    <w:rsid w:val="005B2E0A"/>
    <w:rsid w:val="005B6D9B"/>
    <w:rsid w:val="005B7C30"/>
    <w:rsid w:val="005C1013"/>
    <w:rsid w:val="005D2700"/>
    <w:rsid w:val="005E2CD8"/>
    <w:rsid w:val="005F5ABE"/>
    <w:rsid w:val="00614981"/>
    <w:rsid w:val="00652183"/>
    <w:rsid w:val="00682752"/>
    <w:rsid w:val="00691D78"/>
    <w:rsid w:val="006B5ECE"/>
    <w:rsid w:val="006B6267"/>
    <w:rsid w:val="006C1052"/>
    <w:rsid w:val="006C66DE"/>
    <w:rsid w:val="006C710D"/>
    <w:rsid w:val="006D3515"/>
    <w:rsid w:val="006D36F2"/>
    <w:rsid w:val="006D37D8"/>
    <w:rsid w:val="006D6888"/>
    <w:rsid w:val="006D7DD8"/>
    <w:rsid w:val="006E2D2B"/>
    <w:rsid w:val="006F68B2"/>
    <w:rsid w:val="006F746F"/>
    <w:rsid w:val="006F7B4B"/>
    <w:rsid w:val="007111E4"/>
    <w:rsid w:val="00714325"/>
    <w:rsid w:val="007253FD"/>
    <w:rsid w:val="0072639F"/>
    <w:rsid w:val="0073248E"/>
    <w:rsid w:val="00754D1F"/>
    <w:rsid w:val="00756B3B"/>
    <w:rsid w:val="00760BAD"/>
    <w:rsid w:val="007613C7"/>
    <w:rsid w:val="0076444A"/>
    <w:rsid w:val="00774101"/>
    <w:rsid w:val="0078197E"/>
    <w:rsid w:val="007874B8"/>
    <w:rsid w:val="007919FA"/>
    <w:rsid w:val="007A1C44"/>
    <w:rsid w:val="007A782A"/>
    <w:rsid w:val="007B7937"/>
    <w:rsid w:val="007F0696"/>
    <w:rsid w:val="007F08AA"/>
    <w:rsid w:val="007F1044"/>
    <w:rsid w:val="0081690B"/>
    <w:rsid w:val="00827F6D"/>
    <w:rsid w:val="008350B3"/>
    <w:rsid w:val="00851CD6"/>
    <w:rsid w:val="00863730"/>
    <w:rsid w:val="00867152"/>
    <w:rsid w:val="00882563"/>
    <w:rsid w:val="00884DB3"/>
    <w:rsid w:val="0089393A"/>
    <w:rsid w:val="00896E33"/>
    <w:rsid w:val="008B73DB"/>
    <w:rsid w:val="008C027C"/>
    <w:rsid w:val="008C28A9"/>
    <w:rsid w:val="008C59BA"/>
    <w:rsid w:val="008D5BD1"/>
    <w:rsid w:val="008D65DF"/>
    <w:rsid w:val="008E525C"/>
    <w:rsid w:val="008F0F82"/>
    <w:rsid w:val="009152A8"/>
    <w:rsid w:val="009212F2"/>
    <w:rsid w:val="00925DD1"/>
    <w:rsid w:val="00942BD8"/>
    <w:rsid w:val="00947F47"/>
    <w:rsid w:val="00951F56"/>
    <w:rsid w:val="009532FA"/>
    <w:rsid w:val="009668C1"/>
    <w:rsid w:val="0097536A"/>
    <w:rsid w:val="00975A3D"/>
    <w:rsid w:val="00976532"/>
    <w:rsid w:val="00982B8C"/>
    <w:rsid w:val="009920A2"/>
    <w:rsid w:val="009A73C4"/>
    <w:rsid w:val="009B70C8"/>
    <w:rsid w:val="009C0B77"/>
    <w:rsid w:val="009C2E35"/>
    <w:rsid w:val="009C4A98"/>
    <w:rsid w:val="009C6682"/>
    <w:rsid w:val="009E21A3"/>
    <w:rsid w:val="009E31FD"/>
    <w:rsid w:val="009E71D3"/>
    <w:rsid w:val="009F028C"/>
    <w:rsid w:val="009F3EC8"/>
    <w:rsid w:val="00A06691"/>
    <w:rsid w:val="00A06FF5"/>
    <w:rsid w:val="00A119C1"/>
    <w:rsid w:val="00A11AE9"/>
    <w:rsid w:val="00A12C16"/>
    <w:rsid w:val="00A2037C"/>
    <w:rsid w:val="00A40716"/>
    <w:rsid w:val="00A5156E"/>
    <w:rsid w:val="00A6224F"/>
    <w:rsid w:val="00A6738D"/>
    <w:rsid w:val="00A673D8"/>
    <w:rsid w:val="00A877D8"/>
    <w:rsid w:val="00A95536"/>
    <w:rsid w:val="00AB1F2A"/>
    <w:rsid w:val="00AE1A89"/>
    <w:rsid w:val="00AE542D"/>
    <w:rsid w:val="00AF3BB8"/>
    <w:rsid w:val="00B307B3"/>
    <w:rsid w:val="00B34023"/>
    <w:rsid w:val="00B5052B"/>
    <w:rsid w:val="00B55A41"/>
    <w:rsid w:val="00B8500C"/>
    <w:rsid w:val="00B850F5"/>
    <w:rsid w:val="00BA1CA5"/>
    <w:rsid w:val="00BB7C1A"/>
    <w:rsid w:val="00BC38F6"/>
    <w:rsid w:val="00BC7F9D"/>
    <w:rsid w:val="00BF3FA8"/>
    <w:rsid w:val="00C12C0B"/>
    <w:rsid w:val="00C22FD4"/>
    <w:rsid w:val="00C42455"/>
    <w:rsid w:val="00C425A7"/>
    <w:rsid w:val="00C42E9C"/>
    <w:rsid w:val="00C479CE"/>
    <w:rsid w:val="00C60B0A"/>
    <w:rsid w:val="00C63F2A"/>
    <w:rsid w:val="00C646B7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CE241B"/>
    <w:rsid w:val="00D022DF"/>
    <w:rsid w:val="00D02E2F"/>
    <w:rsid w:val="00D147A9"/>
    <w:rsid w:val="00D2319A"/>
    <w:rsid w:val="00D2644E"/>
    <w:rsid w:val="00D26580"/>
    <w:rsid w:val="00D3620A"/>
    <w:rsid w:val="00D4300C"/>
    <w:rsid w:val="00D536E2"/>
    <w:rsid w:val="00D555F6"/>
    <w:rsid w:val="00D60874"/>
    <w:rsid w:val="00D660EC"/>
    <w:rsid w:val="00D675F4"/>
    <w:rsid w:val="00D76B71"/>
    <w:rsid w:val="00D82ADF"/>
    <w:rsid w:val="00D90B36"/>
    <w:rsid w:val="00D9494A"/>
    <w:rsid w:val="00D96078"/>
    <w:rsid w:val="00DA3D45"/>
    <w:rsid w:val="00DB1AE1"/>
    <w:rsid w:val="00DB68F2"/>
    <w:rsid w:val="00DC681D"/>
    <w:rsid w:val="00DD65CC"/>
    <w:rsid w:val="00DE10EC"/>
    <w:rsid w:val="00DE13C2"/>
    <w:rsid w:val="00DE321D"/>
    <w:rsid w:val="00DF07A9"/>
    <w:rsid w:val="00DF55FE"/>
    <w:rsid w:val="00DF563A"/>
    <w:rsid w:val="00E00A5A"/>
    <w:rsid w:val="00E16BF4"/>
    <w:rsid w:val="00E17836"/>
    <w:rsid w:val="00E62BF6"/>
    <w:rsid w:val="00E65D8B"/>
    <w:rsid w:val="00E8348B"/>
    <w:rsid w:val="00E83F63"/>
    <w:rsid w:val="00E85774"/>
    <w:rsid w:val="00E85804"/>
    <w:rsid w:val="00E956B2"/>
    <w:rsid w:val="00E961D1"/>
    <w:rsid w:val="00EA4242"/>
    <w:rsid w:val="00EA6DFD"/>
    <w:rsid w:val="00EB23F8"/>
    <w:rsid w:val="00EE4F9A"/>
    <w:rsid w:val="00EF654B"/>
    <w:rsid w:val="00EF68F9"/>
    <w:rsid w:val="00F45E2A"/>
    <w:rsid w:val="00F51467"/>
    <w:rsid w:val="00F54F8A"/>
    <w:rsid w:val="00F60090"/>
    <w:rsid w:val="00F61C92"/>
    <w:rsid w:val="00F7606F"/>
    <w:rsid w:val="00F85E87"/>
    <w:rsid w:val="00F90516"/>
    <w:rsid w:val="00FB4C7E"/>
    <w:rsid w:val="00FC7E67"/>
    <w:rsid w:val="00FD2588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92DECD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ustdance.fandom.com/es/wiki/Rasputi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azquotes.com/quote/648775?ref=balanced-lif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zquotes.com/author/9452-Orison_Swett_Marden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23a71a8-6d9f-4b10-913c-b97b5d081025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DCD328C-3684-4528-9C32-15A2F6531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3E96FA-89E7-4F3E-8DB6-8612B04993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1511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Lagudas Althea</cp:lastModifiedBy>
  <cp:revision>2</cp:revision>
  <cp:lastPrinted>2018-04-15T17:50:00Z</cp:lastPrinted>
  <dcterms:created xsi:type="dcterms:W3CDTF">2025-03-18T00:57:00Z</dcterms:created>
  <dcterms:modified xsi:type="dcterms:W3CDTF">2025-03-18T00:57:00Z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0x0101009E5CBC1B01CDE942BF1CBEDE4EF7C0AA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